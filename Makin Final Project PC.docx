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DECE2" w14:textId="77777777" w:rsidR="00474715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466B31">
        <w:rPr>
          <w:rFonts w:ascii="Times New Roman" w:hAnsi="Times New Roman" w:cs="Times New Roman"/>
          <w:sz w:val="24"/>
          <w:szCs w:val="24"/>
        </w:rPr>
        <w:t>Dave Makin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58A7F" w14:textId="77777777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//SDEV 120 </w:t>
      </w:r>
    </w:p>
    <w:p w14:paraId="0E2EEF4D" w14:textId="77777777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//Due Date </w:t>
      </w:r>
    </w:p>
    <w:p w14:paraId="399F0330" w14:textId="43C63F19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C626F9">
        <w:rPr>
          <w:rFonts w:ascii="Times New Roman" w:hAnsi="Times New Roman" w:cs="Times New Roman"/>
          <w:sz w:val="24"/>
          <w:szCs w:val="24"/>
        </w:rPr>
        <w:t>Makin Final Project</w:t>
      </w:r>
    </w:p>
    <w:p w14:paraId="244A1458" w14:textId="30C65073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26259D">
        <w:rPr>
          <w:rFonts w:ascii="Times New Roman" w:hAnsi="Times New Roman" w:cs="Times New Roman"/>
          <w:sz w:val="24"/>
          <w:szCs w:val="24"/>
        </w:rPr>
        <w:t>Create a program to operate an ATM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B2785" w14:textId="63EE10F9" w:rsidR="008F595E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AB5E35">
        <w:rPr>
          <w:rFonts w:ascii="Times New Roman" w:hAnsi="Times New Roman" w:cs="Times New Roman"/>
          <w:sz w:val="24"/>
          <w:szCs w:val="24"/>
        </w:rPr>
        <w:t>Program Name:</w:t>
      </w:r>
      <w:r w:rsidR="00C626F9">
        <w:rPr>
          <w:rFonts w:ascii="Times New Roman" w:hAnsi="Times New Roman" w:cs="Times New Roman"/>
          <w:sz w:val="24"/>
          <w:szCs w:val="24"/>
        </w:rPr>
        <w:t xml:space="preserve"> ATM OS</w:t>
      </w:r>
    </w:p>
    <w:p w14:paraId="6627F1F4" w14:textId="41E33CB0" w:rsidR="00AB5E35" w:rsidRDefault="00AB5E3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//Program version</w:t>
      </w:r>
      <w:r w:rsidR="00C626F9">
        <w:rPr>
          <w:rFonts w:ascii="Times New Roman" w:hAnsi="Times New Roman" w:cs="Times New Roman"/>
          <w:sz w:val="24"/>
          <w:szCs w:val="24"/>
        </w:rPr>
        <w:t>: 1.0</w:t>
      </w:r>
    </w:p>
    <w:p w14:paraId="257A1946" w14:textId="77777777" w:rsidR="00AB5E35" w:rsidRDefault="00AB5E3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8286107" w14:textId="77777777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Module </w:t>
      </w:r>
    </w:p>
    <w:p w14:paraId="0A2C975D" w14:textId="443F9B9A" w:rsidR="00C626F9" w:rsidRDefault="008F595E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26F9"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="00C626F9" w:rsidRPr="00E7719E">
        <w:rPr>
          <w:rFonts w:ascii="Times New Roman" w:hAnsi="Times New Roman" w:cs="Times New Roman"/>
          <w:color w:val="00B050"/>
          <w:sz w:val="24"/>
          <w:szCs w:val="24"/>
        </w:rPr>
        <w:t>Declare</w:t>
      </w:r>
      <w:r w:rsidR="00C626F9"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1670324" w14:textId="5FB7660E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LoadData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866F43E" w14:textId="35AECA13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GeneralWelcome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40792CA" w14:textId="6A168CE6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UserWelcome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C43F4FE" w14:textId="645034E7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LogIn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95F372F" w14:textId="546C862B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LogInFail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FDC9087" w14:textId="68FF9AA8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NumberCheck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EAE0244" w14:textId="0581D488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NotNumberCheck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D4A1908" w14:textId="1FDB9D4B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ActionMenu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6ACABF7" w14:textId="6347C0FF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MainMenu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ACE3473" w14:textId="625EB230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Deposit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A6A192D" w14:textId="2436BCC3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Withdrawal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5D8B2C4" w14:textId="258517B5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Transfer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7AF44C6" w14:textId="4ED5E3E0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ShowBalance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8576F5C" w14:textId="5979406D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HasEnoughMoney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CD40571" w14:textId="2D8FE3A8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NoCoins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38CA91A" w14:textId="48579115" w:rsid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UpdateServer</w:t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FB079A" w14:textId="0FB4123E" w:rsidR="003B6EDA" w:rsidRDefault="003B6EDA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Program </w:t>
      </w:r>
    </w:p>
    <w:p w14:paraId="335F6E25" w14:textId="77777777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6F115B0E" w14:textId="4E28EDA3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0D0573">
        <w:rPr>
          <w:rFonts w:ascii="Times New Roman" w:hAnsi="Times New Roman" w:cs="Times New Roman"/>
          <w:bCs/>
          <w:sz w:val="24"/>
          <w:szCs w:val="24"/>
        </w:rPr>
        <w:t>declares and initializes all variables</w:t>
      </w:r>
    </w:p>
    <w:p w14:paraId="07DF0B38" w14:textId="53028019" w:rsidR="003B6EDA" w:rsidRDefault="00C626F9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Declare</w:t>
      </w:r>
    </w:p>
    <w:p w14:paraId="56F9F8FF" w14:textId="671DCF3B" w:rsidR="002B25DD" w:rsidRDefault="00007152" w:rsidP="002B25D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071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5DD" w:rsidRPr="002B25DD">
        <w:rPr>
          <w:rFonts w:ascii="Times New Roman" w:hAnsi="Times New Roman" w:cs="Times New Roman"/>
          <w:color w:val="00B0F0"/>
          <w:sz w:val="24"/>
          <w:szCs w:val="24"/>
        </w:rPr>
        <w:t>Count</w:t>
      </w:r>
      <w:r w:rsidR="002B25DD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E3C3E9D" w14:textId="0B4BEC1A" w:rsidR="00007152" w:rsidRPr="00007152" w:rsidRDefault="00007152" w:rsidP="000071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071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5DD" w:rsidRPr="002B25DD">
        <w:rPr>
          <w:rFonts w:ascii="Times New Roman" w:hAnsi="Times New Roman" w:cs="Times New Roman"/>
          <w:color w:val="00B0F0"/>
          <w:sz w:val="24"/>
          <w:szCs w:val="24"/>
        </w:rPr>
        <w:t>phase</w:t>
      </w:r>
      <w:r w:rsidR="002B25DD">
        <w:rPr>
          <w:rFonts w:ascii="Times New Roman" w:hAnsi="Times New Roman" w:cs="Times New Roman"/>
          <w:sz w:val="24"/>
          <w:szCs w:val="24"/>
        </w:rPr>
        <w:t>[1] = “a”</w:t>
      </w:r>
    </w:p>
    <w:p w14:paraId="272F5BBE" w14:textId="0F353D96" w:rsidR="00007152" w:rsidRPr="00007152" w:rsidRDefault="00007152" w:rsidP="000071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071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5DD" w:rsidRPr="002B25DD">
        <w:rPr>
          <w:rFonts w:ascii="Times New Roman" w:hAnsi="Times New Roman" w:cs="Times New Roman"/>
          <w:color w:val="00B0F0"/>
          <w:sz w:val="24"/>
          <w:szCs w:val="24"/>
        </w:rPr>
        <w:t>phase</w:t>
      </w:r>
      <w:r w:rsidR="002B25DD">
        <w:rPr>
          <w:rFonts w:ascii="Times New Roman" w:hAnsi="Times New Roman" w:cs="Times New Roman"/>
          <w:sz w:val="24"/>
          <w:szCs w:val="24"/>
        </w:rPr>
        <w:t>[2] = “a”</w:t>
      </w:r>
    </w:p>
    <w:p w14:paraId="6CC15471" w14:textId="3EE559EC" w:rsidR="00007152" w:rsidRPr="00007152" w:rsidRDefault="00007152" w:rsidP="000071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071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5DD" w:rsidRPr="002B25DD">
        <w:rPr>
          <w:rFonts w:ascii="Times New Roman" w:hAnsi="Times New Roman" w:cs="Times New Roman"/>
          <w:color w:val="00B0F0"/>
          <w:sz w:val="24"/>
          <w:szCs w:val="24"/>
        </w:rPr>
        <w:t>Amt</w:t>
      </w:r>
      <w:r w:rsidR="002B25D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7D2EA9F" w14:textId="53AFCAE4" w:rsidR="00007152" w:rsidRPr="00007152" w:rsidRDefault="00007152" w:rsidP="000071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071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5DD" w:rsidRPr="002B25DD">
        <w:rPr>
          <w:rFonts w:ascii="Times New Roman" w:hAnsi="Times New Roman" w:cs="Times New Roman"/>
          <w:color w:val="00B0F0"/>
          <w:sz w:val="24"/>
          <w:szCs w:val="24"/>
        </w:rPr>
        <w:t>test</w:t>
      </w:r>
      <w:r w:rsidR="002B25D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84FA9C7" w14:textId="6F04627D" w:rsidR="00007152" w:rsidRPr="00007152" w:rsidRDefault="00007152" w:rsidP="000071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071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5DD" w:rsidRPr="002B25DD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 w:rsidR="002B25DD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FE9EDF1" w14:textId="709FD780" w:rsidR="00007152" w:rsidRPr="00007152" w:rsidRDefault="00007152" w:rsidP="000071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071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5DD" w:rsidRPr="002B25DD">
        <w:rPr>
          <w:rFonts w:ascii="Times New Roman" w:hAnsi="Times New Roman" w:cs="Times New Roman"/>
          <w:color w:val="00B0F0"/>
          <w:sz w:val="24"/>
          <w:szCs w:val="24"/>
        </w:rPr>
        <w:t>Menu</w:t>
      </w:r>
      <w:r w:rsidR="002B25D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312DE56" w14:textId="5CCC8689" w:rsidR="00007152" w:rsidRPr="00007152" w:rsidRDefault="00007152" w:rsidP="000071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071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5DD" w:rsidRPr="002B25DD">
        <w:rPr>
          <w:rFonts w:ascii="Times New Roman" w:hAnsi="Times New Roman" w:cs="Times New Roman"/>
          <w:color w:val="00B0F0"/>
          <w:sz w:val="24"/>
          <w:szCs w:val="24"/>
        </w:rPr>
        <w:t>TransCount</w:t>
      </w:r>
      <w:r w:rsidR="002B25DD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02D2B05" w14:textId="0CA342D7" w:rsidR="00007152" w:rsidRPr="00007152" w:rsidRDefault="00007152" w:rsidP="000071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071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5DD" w:rsidRPr="002B25DD">
        <w:rPr>
          <w:rFonts w:ascii="Times New Roman" w:hAnsi="Times New Roman" w:cs="Times New Roman"/>
          <w:color w:val="00B0F0"/>
          <w:sz w:val="24"/>
          <w:szCs w:val="24"/>
        </w:rPr>
        <w:t>HasEnoughMoney</w:t>
      </w:r>
      <w:r w:rsidR="002B25DD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F5A2506" w14:textId="547A7232" w:rsidR="00007152" w:rsidRPr="00007152" w:rsidRDefault="00007152" w:rsidP="000071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0715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5DD" w:rsidRPr="002B25DD">
        <w:rPr>
          <w:rFonts w:ascii="Times New Roman" w:hAnsi="Times New Roman" w:cs="Times New Roman"/>
          <w:color w:val="00B0F0"/>
          <w:sz w:val="24"/>
          <w:szCs w:val="24"/>
        </w:rPr>
        <w:t>nothing</w:t>
      </w:r>
      <w:r w:rsidR="002B25DD">
        <w:rPr>
          <w:rFonts w:ascii="Times New Roman" w:hAnsi="Times New Roman" w:cs="Times New Roman"/>
          <w:sz w:val="24"/>
          <w:szCs w:val="24"/>
        </w:rPr>
        <w:t xml:space="preserve"> = “nothing”</w:t>
      </w:r>
    </w:p>
    <w:p w14:paraId="7BFC9AC0" w14:textId="772EE172" w:rsidR="00007152" w:rsidRDefault="00007152" w:rsidP="000071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007152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 xml:space="preserve">Count </w:t>
      </w:r>
      <w:r>
        <w:rPr>
          <w:rFonts w:ascii="Times New Roman" w:hAnsi="Times New Roman" w:cs="Times New Roman"/>
          <w:sz w:val="24"/>
          <w:szCs w:val="24"/>
        </w:rPr>
        <w:t>&lt; 5</w:t>
      </w:r>
    </w:p>
    <w:p w14:paraId="5C8BC13B" w14:textId="60AA9788" w:rsidR="00007152" w:rsidRDefault="00007152" w:rsidP="000071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] = “a”</w:t>
      </w:r>
    </w:p>
    <w:p w14:paraId="0B842409" w14:textId="4E26DCE0" w:rsidR="00007152" w:rsidRDefault="00007152" w:rsidP="000071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] = “a”</w:t>
      </w:r>
    </w:p>
    <w:p w14:paraId="43F46287" w14:textId="49F9E82D" w:rsidR="00007152" w:rsidRDefault="00007152" w:rsidP="000071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] = “a”</w:t>
      </w:r>
    </w:p>
    <w:p w14:paraId="134CD553" w14:textId="5C76C984" w:rsidR="00007152" w:rsidRDefault="00007152" w:rsidP="000071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SavBal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] = “a”</w:t>
      </w:r>
    </w:p>
    <w:p w14:paraId="541DA165" w14:textId="309370E2" w:rsidR="00007152" w:rsidRDefault="00007152" w:rsidP="0000715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CheBal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] = “a”</w:t>
      </w:r>
    </w:p>
    <w:p w14:paraId="235E5416" w14:textId="5C6348AD" w:rsidR="00007152" w:rsidRDefault="00007152" w:rsidP="00C27B8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7152">
        <w:rPr>
          <w:rFonts w:ascii="Times New Roman" w:hAnsi="Times New Roman" w:cs="Times New Roman"/>
          <w:color w:val="00B0F0"/>
          <w:sz w:val="24"/>
          <w:szCs w:val="24"/>
        </w:rPr>
        <w:lastRenderedPageBreak/>
        <w:t>Count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1BF6A5FD" w14:textId="731C0ADE" w:rsidR="00007152" w:rsidRDefault="00007152" w:rsidP="00007152">
      <w:pPr>
        <w:pStyle w:val="NoSpacing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0715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152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15D9CD61" w14:textId="0ABF885A" w:rsidR="00C27B86" w:rsidRPr="00007152" w:rsidRDefault="00C27B86" w:rsidP="00C27B8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27B86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6D5F16DB" w14:textId="34A35823" w:rsidR="00C626F9" w:rsidRDefault="00C626F9" w:rsidP="003B6ED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Declare</w:t>
      </w:r>
    </w:p>
    <w:p w14:paraId="3A37A57F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03D4CF62" w14:textId="76335145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0D0573">
        <w:rPr>
          <w:rFonts w:ascii="Times New Roman" w:hAnsi="Times New Roman" w:cs="Times New Roman"/>
          <w:bCs/>
          <w:sz w:val="24"/>
          <w:szCs w:val="24"/>
        </w:rPr>
        <w:t>assigns all the data from the flat-file database to parallel arrays in the program</w:t>
      </w:r>
    </w:p>
    <w:p w14:paraId="162498B4" w14:textId="56360568" w:rsidR="00C626F9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LoadData</w:t>
      </w:r>
    </w:p>
    <w:p w14:paraId="717A59DE" w14:textId="08DE4956" w:rsidR="00C27B86" w:rsidRDefault="00C27B86" w:rsidP="00C27B8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27B86">
        <w:rPr>
          <w:rFonts w:ascii="Times New Roman" w:hAnsi="Times New Roman" w:cs="Times New Roman"/>
          <w:color w:val="FF0000"/>
          <w:sz w:val="24"/>
          <w:szCs w:val="24"/>
        </w:rPr>
        <w:t>Redirect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C27B86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(FinalProjectMakin.txt)</w:t>
      </w:r>
    </w:p>
    <w:p w14:paraId="65007EE0" w14:textId="610CDC63" w:rsidR="00C27B86" w:rsidRDefault="00C27B86" w:rsidP="00C27B8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27B86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7B86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&lt; 5</w:t>
      </w:r>
    </w:p>
    <w:p w14:paraId="2FF4FFE1" w14:textId="49FB0455" w:rsidR="00C27B86" w:rsidRDefault="00C27B86" w:rsidP="00C27B8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7B86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5092152" w14:textId="7389D560" w:rsidR="00C27B86" w:rsidRDefault="00C27B86" w:rsidP="00C27B8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7B86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A5024AD" w14:textId="773C86CB" w:rsidR="00C27B86" w:rsidRDefault="00C27B86" w:rsidP="00C27B8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7B86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F9BCB2D" w14:textId="3DB4FCA4" w:rsidR="00C27B86" w:rsidRDefault="00C27B86" w:rsidP="00C27B8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7B86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SavBal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6CE5E60" w14:textId="605DED2B" w:rsidR="00C27B86" w:rsidRDefault="00C27B86" w:rsidP="00C27B8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7B86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CheBal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59B1E31" w14:textId="49E33F3A" w:rsidR="00C27B86" w:rsidRDefault="00C27B86" w:rsidP="00C27B8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5BB02E21" w14:textId="54E807ED" w:rsidR="00C27B86" w:rsidRDefault="00C27B86" w:rsidP="00C27B8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27B86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7B86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3BC54B1F" w14:textId="23B8CA8C" w:rsidR="00C27B86" w:rsidRDefault="0069746E" w:rsidP="00C27B8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9746E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C27B86" w:rsidRPr="00C27B86">
        <w:rPr>
          <w:rFonts w:ascii="Times New Roman" w:hAnsi="Times New Roman" w:cs="Times New Roman"/>
          <w:color w:val="00B0F0"/>
          <w:sz w:val="24"/>
          <w:szCs w:val="24"/>
        </w:rPr>
        <w:t>Count</w:t>
      </w:r>
      <w:r w:rsidR="00C27B86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67473017" w14:textId="0112C60C" w:rsidR="00716788" w:rsidRDefault="00716788" w:rsidP="0071678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27B86">
        <w:rPr>
          <w:rFonts w:ascii="Times New Roman" w:hAnsi="Times New Roman" w:cs="Times New Roman"/>
          <w:color w:val="FF0000"/>
          <w:sz w:val="24"/>
          <w:szCs w:val="24"/>
        </w:rPr>
        <w:t>Redirect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C27B86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(false)</w:t>
      </w:r>
    </w:p>
    <w:p w14:paraId="1502EA6A" w14:textId="28BD672C" w:rsidR="00C626F9" w:rsidRPr="008F595E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LoadData</w:t>
      </w:r>
    </w:p>
    <w:p w14:paraId="09576918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79677516" w14:textId="47F35289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0D0573">
        <w:rPr>
          <w:rFonts w:ascii="Times New Roman" w:hAnsi="Times New Roman" w:cs="Times New Roman"/>
          <w:bCs/>
          <w:sz w:val="24"/>
          <w:szCs w:val="24"/>
        </w:rPr>
        <w:t>opening screen asking to enter username and password</w:t>
      </w:r>
    </w:p>
    <w:p w14:paraId="1103D61D" w14:textId="390118C6" w:rsidR="00C626F9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GeneralWelcome</w:t>
      </w:r>
    </w:p>
    <w:p w14:paraId="7A203E4A" w14:textId="54F5EB2C" w:rsidR="00682478" w:rsidRDefault="00682478" w:rsidP="009742C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742C9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478">
        <w:rPr>
          <w:rFonts w:ascii="Times New Roman" w:hAnsi="Times New Roman" w:cs="Times New Roman"/>
          <w:sz w:val="24"/>
          <w:szCs w:val="24"/>
        </w:rPr>
        <w:t>"***************************"</w:t>
      </w:r>
    </w:p>
    <w:p w14:paraId="5A115E34" w14:textId="2D095F61" w:rsidR="00682478" w:rsidRDefault="00682478" w:rsidP="009742C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742C9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478">
        <w:rPr>
          <w:rFonts w:ascii="Times New Roman" w:hAnsi="Times New Roman" w:cs="Times New Roman"/>
          <w:sz w:val="24"/>
          <w:szCs w:val="24"/>
        </w:rPr>
        <w:t>"*  Welcome to our ATM.             "</w:t>
      </w:r>
    </w:p>
    <w:p w14:paraId="70FDDE39" w14:textId="3B470E96" w:rsidR="00682478" w:rsidRDefault="00682478" w:rsidP="009742C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742C9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478">
        <w:rPr>
          <w:rFonts w:ascii="Times New Roman" w:hAnsi="Times New Roman" w:cs="Times New Roman"/>
          <w:sz w:val="24"/>
          <w:szCs w:val="24"/>
        </w:rPr>
        <w:t>"*  Enter your username and         "</w:t>
      </w:r>
    </w:p>
    <w:p w14:paraId="1AD88916" w14:textId="32C46350" w:rsidR="00682478" w:rsidRDefault="00682478" w:rsidP="009742C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742C9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478">
        <w:rPr>
          <w:rFonts w:ascii="Times New Roman" w:hAnsi="Times New Roman" w:cs="Times New Roman"/>
          <w:sz w:val="24"/>
          <w:szCs w:val="24"/>
        </w:rPr>
        <w:t>"*  password to begin.                  "</w:t>
      </w:r>
    </w:p>
    <w:p w14:paraId="5B98508F" w14:textId="5DDF610D" w:rsidR="00682478" w:rsidRPr="00682478" w:rsidRDefault="00682478" w:rsidP="009742C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742C9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478">
        <w:rPr>
          <w:rFonts w:ascii="Times New Roman" w:hAnsi="Times New Roman" w:cs="Times New Roman"/>
          <w:sz w:val="24"/>
          <w:szCs w:val="24"/>
        </w:rPr>
        <w:t>"***************************"</w:t>
      </w:r>
    </w:p>
    <w:p w14:paraId="5B39D998" w14:textId="24FE6953" w:rsidR="00C626F9" w:rsidRPr="008F595E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GeneralWelcome</w:t>
      </w:r>
    </w:p>
    <w:p w14:paraId="7679F070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3F09DE11" w14:textId="3885AFE3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61169">
        <w:rPr>
          <w:rFonts w:ascii="Times New Roman" w:hAnsi="Times New Roman" w:cs="Times New Roman"/>
          <w:bCs/>
          <w:sz w:val="24"/>
          <w:szCs w:val="24"/>
        </w:rPr>
        <w:t>a more personal greeting including the customer’s name</w:t>
      </w:r>
    </w:p>
    <w:p w14:paraId="789902DF" w14:textId="5B8CB907" w:rsidR="00C626F9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UserWelcom</w:t>
      </w:r>
      <w:r w:rsidR="000D0573">
        <w:rPr>
          <w:rFonts w:ascii="Times New Roman" w:hAnsi="Times New Roman" w:cs="Times New Roman"/>
          <w:color w:val="00B050"/>
          <w:sz w:val="24"/>
          <w:szCs w:val="24"/>
        </w:rPr>
        <w:t>e</w:t>
      </w:r>
    </w:p>
    <w:p w14:paraId="40A31BE8" w14:textId="3000B01B" w:rsidR="00AB7014" w:rsidRPr="00AB7014" w:rsidRDefault="00AB7014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AB7014">
        <w:rPr>
          <w:rFonts w:ascii="Times New Roman" w:hAnsi="Times New Roman" w:cs="Times New Roman"/>
          <w:color w:val="FF0000"/>
          <w:sz w:val="24"/>
          <w:szCs w:val="24"/>
        </w:rPr>
        <w:tab/>
        <w:t>Clear_Console</w:t>
      </w:r>
    </w:p>
    <w:p w14:paraId="5A2FADDD" w14:textId="5024BB47" w:rsidR="00AB7014" w:rsidRDefault="00AB701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B7014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014">
        <w:rPr>
          <w:rFonts w:ascii="Times New Roman" w:hAnsi="Times New Roman" w:cs="Times New Roman"/>
          <w:sz w:val="24"/>
          <w:szCs w:val="24"/>
        </w:rPr>
        <w:t>"***************************"</w:t>
      </w:r>
    </w:p>
    <w:p w14:paraId="2EE15864" w14:textId="26778E96" w:rsidR="00AB7014" w:rsidRPr="00AB7014" w:rsidRDefault="00AB701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B7014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B7014">
        <w:rPr>
          <w:rFonts w:ascii="Times New Roman" w:hAnsi="Times New Roman" w:cs="Times New Roman"/>
          <w:sz w:val="24"/>
          <w:szCs w:val="24"/>
        </w:rPr>
        <w:t>"*  Thanks for coming in today"</w:t>
      </w:r>
    </w:p>
    <w:p w14:paraId="188631F7" w14:textId="1476D67F" w:rsidR="00AB7014" w:rsidRPr="00AB7014" w:rsidRDefault="00AB701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B7014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B7014">
        <w:rPr>
          <w:rFonts w:ascii="Times New Roman" w:hAnsi="Times New Roman" w:cs="Times New Roman"/>
          <w:sz w:val="24"/>
          <w:szCs w:val="24"/>
        </w:rPr>
        <w:t>"*  " + Customer[CusIndex]</w:t>
      </w:r>
    </w:p>
    <w:p w14:paraId="17F3F85A" w14:textId="6FE65C0A" w:rsidR="00AB7014" w:rsidRPr="00AB7014" w:rsidRDefault="00AB701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B7014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B7014">
        <w:rPr>
          <w:rFonts w:ascii="Times New Roman" w:hAnsi="Times New Roman" w:cs="Times New Roman"/>
          <w:sz w:val="24"/>
          <w:szCs w:val="24"/>
        </w:rPr>
        <w:t>"*  Click OK to begin."</w:t>
      </w:r>
    </w:p>
    <w:p w14:paraId="74FCDA8E" w14:textId="506BDC7A" w:rsidR="00AB7014" w:rsidRPr="00AB7014" w:rsidRDefault="00AB701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B7014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B7014">
        <w:rPr>
          <w:rFonts w:ascii="Times New Roman" w:hAnsi="Times New Roman" w:cs="Times New Roman"/>
          <w:sz w:val="24"/>
          <w:szCs w:val="24"/>
        </w:rPr>
        <w:t>"***************************"</w:t>
      </w:r>
    </w:p>
    <w:p w14:paraId="06EC1ABD" w14:textId="5D5B3331" w:rsidR="002B25DD" w:rsidRDefault="00AB7014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B25DD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2B25DD" w:rsidRPr="00AB7014">
        <w:rPr>
          <w:rFonts w:ascii="Times New Roman" w:hAnsi="Times New Roman" w:cs="Times New Roman"/>
          <w:sz w:val="24"/>
          <w:szCs w:val="24"/>
        </w:rPr>
        <w:t>“Click OK to continue”</w:t>
      </w:r>
    </w:p>
    <w:p w14:paraId="3813AD89" w14:textId="5D2325B6" w:rsidR="00AB7014" w:rsidRPr="00AB7014" w:rsidRDefault="00AB7014" w:rsidP="002B25D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AB7014">
        <w:rPr>
          <w:rFonts w:ascii="Times New Roman" w:hAnsi="Times New Roman" w:cs="Times New Roman"/>
          <w:color w:val="00B0F0"/>
          <w:sz w:val="24"/>
          <w:szCs w:val="24"/>
        </w:rPr>
        <w:t xml:space="preserve">nothing </w:t>
      </w:r>
    </w:p>
    <w:p w14:paraId="211016E8" w14:textId="3D456367" w:rsidR="00C626F9" w:rsidRPr="008F595E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UserWelcome</w:t>
      </w:r>
    </w:p>
    <w:p w14:paraId="3A88D816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2ED6967D" w14:textId="24628362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61169">
        <w:rPr>
          <w:rFonts w:ascii="Times New Roman" w:hAnsi="Times New Roman" w:cs="Times New Roman"/>
          <w:bCs/>
          <w:sz w:val="24"/>
          <w:szCs w:val="24"/>
        </w:rPr>
        <w:t>controls the general process flow of validating and verifying log in input</w:t>
      </w:r>
    </w:p>
    <w:p w14:paraId="795812B9" w14:textId="07191985" w:rsidR="00C626F9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LogIn</w:t>
      </w:r>
    </w:p>
    <w:p w14:paraId="68F4BA03" w14:textId="673AE99D" w:rsidR="008A69A4" w:rsidRDefault="008A69A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5AFB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AFB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>[1] = “username”</w:t>
      </w:r>
    </w:p>
    <w:p w14:paraId="5A2119CE" w14:textId="38A86621" w:rsidR="008A69A4" w:rsidRDefault="008A69A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5AFB">
        <w:rPr>
          <w:rFonts w:ascii="Times New Roman" w:hAnsi="Times New Roman" w:cs="Times New Roman"/>
          <w:color w:val="00B050"/>
          <w:sz w:val="24"/>
          <w:szCs w:val="24"/>
        </w:rPr>
        <w:t>NumberCheck</w:t>
      </w:r>
    </w:p>
    <w:p w14:paraId="2F62CA2B" w14:textId="0BED687A" w:rsidR="008A69A4" w:rsidRDefault="008A69A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5AFB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AFB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!= 4</w:t>
      </w:r>
      <w:r w:rsidR="005C0F6C">
        <w:rPr>
          <w:rFonts w:ascii="Times New Roman" w:hAnsi="Times New Roman" w:cs="Times New Roman"/>
          <w:sz w:val="24"/>
          <w:szCs w:val="24"/>
        </w:rPr>
        <w:t xml:space="preserve"> </w:t>
      </w:r>
      <w:r w:rsidR="005C0F6C" w:rsidRPr="00315AFB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E301F1B" w14:textId="13246BDD" w:rsidR="008A69A4" w:rsidRDefault="008A69A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5AFB">
        <w:rPr>
          <w:rFonts w:ascii="Times New Roman" w:hAnsi="Times New Roman" w:cs="Times New Roman"/>
          <w:color w:val="00B050"/>
          <w:sz w:val="24"/>
          <w:szCs w:val="24"/>
        </w:rPr>
        <w:t>NotNumberCheck</w:t>
      </w:r>
    </w:p>
    <w:p w14:paraId="774AB8ED" w14:textId="09615E54" w:rsidR="008A69A4" w:rsidRDefault="008A69A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5AFB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5C0F6C" w:rsidRPr="00315AFB">
        <w:rPr>
          <w:rFonts w:ascii="Times New Roman" w:hAnsi="Times New Roman" w:cs="Times New Roman"/>
          <w:color w:val="FF0000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AFB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!= 4</w:t>
      </w:r>
      <w:r w:rsidR="005C0F6C">
        <w:rPr>
          <w:rFonts w:ascii="Times New Roman" w:hAnsi="Times New Roman" w:cs="Times New Roman"/>
          <w:sz w:val="24"/>
          <w:szCs w:val="24"/>
        </w:rPr>
        <w:t xml:space="preserve"> </w:t>
      </w:r>
      <w:r w:rsidR="005C0F6C" w:rsidRPr="00315AFB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E20C1EB" w14:textId="49690554" w:rsidR="008A69A4" w:rsidRDefault="008A69A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5AFB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>[1] = “password”</w:t>
      </w:r>
    </w:p>
    <w:p w14:paraId="5CFE3597" w14:textId="6BE15B61" w:rsidR="008A69A4" w:rsidRDefault="008A69A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5AFB">
        <w:rPr>
          <w:rFonts w:ascii="Times New Roman" w:hAnsi="Times New Roman" w:cs="Times New Roman"/>
          <w:color w:val="00B050"/>
          <w:sz w:val="24"/>
          <w:szCs w:val="24"/>
        </w:rPr>
        <w:t>NumberCheck</w:t>
      </w:r>
    </w:p>
    <w:p w14:paraId="3F7B9B5D" w14:textId="1198EBE1" w:rsidR="008A69A4" w:rsidRDefault="008A69A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0F6C" w:rsidRPr="00315AFB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="005C0F6C">
        <w:rPr>
          <w:rFonts w:ascii="Times New Roman" w:hAnsi="Times New Roman" w:cs="Times New Roman"/>
          <w:sz w:val="24"/>
          <w:szCs w:val="24"/>
        </w:rPr>
        <w:t xml:space="preserve"> </w:t>
      </w:r>
      <w:r w:rsidR="005C0F6C" w:rsidRPr="00315AFB">
        <w:rPr>
          <w:rFonts w:ascii="Times New Roman" w:hAnsi="Times New Roman" w:cs="Times New Roman"/>
          <w:color w:val="00B0F0"/>
          <w:sz w:val="24"/>
          <w:szCs w:val="24"/>
        </w:rPr>
        <w:t>Count</w:t>
      </w:r>
      <w:r w:rsidR="005C0F6C">
        <w:rPr>
          <w:rFonts w:ascii="Times New Roman" w:hAnsi="Times New Roman" w:cs="Times New Roman"/>
          <w:sz w:val="24"/>
          <w:szCs w:val="24"/>
        </w:rPr>
        <w:t xml:space="preserve"> != 4 </w:t>
      </w:r>
      <w:r w:rsidR="005C0F6C" w:rsidRPr="00315AFB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29DDF7F" w14:textId="777167A1" w:rsidR="005C0F6C" w:rsidRDefault="005C0F6C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5AFB">
        <w:rPr>
          <w:rFonts w:ascii="Times New Roman" w:hAnsi="Times New Roman" w:cs="Times New Roman"/>
          <w:color w:val="00B050"/>
          <w:sz w:val="24"/>
          <w:szCs w:val="24"/>
        </w:rPr>
        <w:t>NotNumberCheck</w:t>
      </w:r>
    </w:p>
    <w:p w14:paraId="54A1809A" w14:textId="281D1AB8" w:rsidR="005C0F6C" w:rsidRDefault="005C0F6C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5AFB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AFB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7F96DB4F" w14:textId="77A04A6A" w:rsidR="005C0F6C" w:rsidRDefault="005C0F6C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5AFB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AFB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5B53C05D" w14:textId="0D7C9488" w:rsidR="005C0F6C" w:rsidRPr="008A69A4" w:rsidRDefault="005C0F6C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5AFB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AFB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42D330D4" w14:textId="3A335193" w:rsidR="00C626F9" w:rsidRPr="008F595E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LogIn</w:t>
      </w:r>
    </w:p>
    <w:p w14:paraId="50F1EF7A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6C7CEEF0" w14:textId="3CBB1775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61169">
        <w:rPr>
          <w:rFonts w:ascii="Times New Roman" w:hAnsi="Times New Roman" w:cs="Times New Roman"/>
          <w:bCs/>
          <w:sz w:val="24"/>
          <w:szCs w:val="24"/>
        </w:rPr>
        <w:t>output section informing the user they failed to log in</w:t>
      </w:r>
    </w:p>
    <w:p w14:paraId="0FE7624E" w14:textId="6BB7CAAB" w:rsidR="00C626F9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LogInFail</w:t>
      </w:r>
    </w:p>
    <w:p w14:paraId="04E700C1" w14:textId="19E2B551" w:rsidR="008F5140" w:rsidRDefault="008F514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140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295298BA" w14:textId="3F71ED01" w:rsidR="008F5140" w:rsidRDefault="008F514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14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140">
        <w:rPr>
          <w:rFonts w:ascii="Times New Roman" w:hAnsi="Times New Roman" w:cs="Times New Roman"/>
          <w:sz w:val="24"/>
          <w:szCs w:val="24"/>
        </w:rPr>
        <w:t>"************************"</w:t>
      </w:r>
    </w:p>
    <w:p w14:paraId="3259B32A" w14:textId="12ECD334" w:rsidR="008F5140" w:rsidRPr="008F5140" w:rsidRDefault="008F514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14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F5140">
        <w:rPr>
          <w:rFonts w:ascii="Times New Roman" w:hAnsi="Times New Roman" w:cs="Times New Roman"/>
          <w:sz w:val="24"/>
          <w:szCs w:val="24"/>
        </w:rPr>
        <w:t>"*  You have entered the”</w:t>
      </w:r>
    </w:p>
    <w:p w14:paraId="5ABCA169" w14:textId="59AD2354" w:rsidR="008F5140" w:rsidRDefault="008F5140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F514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F5140">
        <w:rPr>
          <w:rFonts w:ascii="Times New Roman" w:hAnsi="Times New Roman" w:cs="Times New Roman"/>
          <w:sz w:val="24"/>
          <w:szCs w:val="24"/>
        </w:rPr>
        <w:t>"*  incorrect " + phase[1] + " 3 times. "</w:t>
      </w:r>
    </w:p>
    <w:p w14:paraId="12FAFCF8" w14:textId="482DD600" w:rsidR="008F5140" w:rsidRDefault="008F5140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F514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F5140">
        <w:rPr>
          <w:rFonts w:ascii="Times New Roman" w:hAnsi="Times New Roman" w:cs="Times New Roman"/>
          <w:sz w:val="24"/>
          <w:szCs w:val="24"/>
        </w:rPr>
        <w:t>"*  Please see a bank teller"</w:t>
      </w:r>
    </w:p>
    <w:p w14:paraId="39B673EF" w14:textId="0339236B" w:rsidR="008F5140" w:rsidRDefault="008F5140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F514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F5140">
        <w:rPr>
          <w:rFonts w:ascii="Times New Roman" w:hAnsi="Times New Roman" w:cs="Times New Roman"/>
          <w:sz w:val="24"/>
          <w:szCs w:val="24"/>
        </w:rPr>
        <w:t>"*  for assistance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F5140">
        <w:rPr>
          <w:rFonts w:ascii="Times New Roman" w:hAnsi="Times New Roman" w:cs="Times New Roman"/>
          <w:sz w:val="24"/>
          <w:szCs w:val="24"/>
        </w:rPr>
        <w:t>"</w:t>
      </w:r>
    </w:p>
    <w:p w14:paraId="3AEEE509" w14:textId="2B37EA03" w:rsidR="008F5140" w:rsidRPr="008F5140" w:rsidRDefault="008F514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F514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F5140">
        <w:rPr>
          <w:rFonts w:ascii="Times New Roman" w:hAnsi="Times New Roman" w:cs="Times New Roman"/>
          <w:sz w:val="24"/>
          <w:szCs w:val="24"/>
        </w:rPr>
        <w:t>"************************"</w:t>
      </w:r>
    </w:p>
    <w:p w14:paraId="3AB2FA37" w14:textId="0F5735FF" w:rsidR="00C626F9" w:rsidRPr="008F595E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LogInFail</w:t>
      </w:r>
    </w:p>
    <w:p w14:paraId="4D9B88DB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E4DE424" w14:textId="77777777" w:rsidR="00461169" w:rsidRDefault="00C626F9" w:rsidP="00C626F9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61169">
        <w:rPr>
          <w:rFonts w:ascii="Times New Roman" w:hAnsi="Times New Roman" w:cs="Times New Roman"/>
          <w:bCs/>
          <w:sz w:val="24"/>
          <w:szCs w:val="24"/>
        </w:rPr>
        <w:t xml:space="preserve">validates input as being or not being a number, collects menu selection input, collects </w:t>
      </w:r>
    </w:p>
    <w:p w14:paraId="62DE121F" w14:textId="6F95BBAE" w:rsidR="00C626F9" w:rsidRDefault="0046116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// transaction amounts</w:t>
      </w:r>
    </w:p>
    <w:p w14:paraId="7C6A23EC" w14:textId="3E320A7A" w:rsidR="00C626F9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NumberCheck</w:t>
      </w:r>
    </w:p>
    <w:p w14:paraId="20C8C4D6" w14:textId="12F63F44" w:rsidR="00CB7580" w:rsidRDefault="00CB758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3 tries to enter not a number for username and password</w:t>
      </w:r>
    </w:p>
    <w:p w14:paraId="7A37ED9E" w14:textId="6C0DA968" w:rsidR="002D1043" w:rsidRDefault="002D1043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4FC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= “username” OR “password” </w:t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7116D50" w14:textId="77777777" w:rsidR="00CC4808" w:rsidRPr="00CB7580" w:rsidRDefault="00CC4808" w:rsidP="00CC480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904FC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“Please enter your “ + </w:t>
      </w:r>
      <w:r w:rsidRPr="007904FC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>[1] + “ to continue.”</w:t>
      </w:r>
    </w:p>
    <w:p w14:paraId="41F2A22A" w14:textId="2273FEBD" w:rsidR="002D1043" w:rsidRDefault="00F80761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1043">
        <w:rPr>
          <w:rFonts w:ascii="Times New Roman" w:hAnsi="Times New Roman" w:cs="Times New Roman"/>
          <w:sz w:val="24"/>
          <w:szCs w:val="24"/>
        </w:rPr>
        <w:tab/>
      </w:r>
      <w:r w:rsidR="002D1043" w:rsidRPr="007904FC">
        <w:rPr>
          <w:rFonts w:ascii="Times New Roman" w:hAnsi="Times New Roman" w:cs="Times New Roman"/>
          <w:color w:val="FF0000"/>
          <w:sz w:val="24"/>
          <w:szCs w:val="24"/>
        </w:rPr>
        <w:t>Input</w:t>
      </w:r>
      <w:r w:rsidR="002D1043">
        <w:rPr>
          <w:rFonts w:ascii="Times New Roman" w:hAnsi="Times New Roman" w:cs="Times New Roman"/>
          <w:sz w:val="24"/>
          <w:szCs w:val="24"/>
        </w:rPr>
        <w:t xml:space="preserve"> </w:t>
      </w:r>
      <w:r w:rsidR="002D1043" w:rsidRPr="007904FC">
        <w:rPr>
          <w:rFonts w:ascii="Times New Roman" w:hAnsi="Times New Roman" w:cs="Times New Roman"/>
          <w:color w:val="00B0F0"/>
          <w:sz w:val="24"/>
          <w:szCs w:val="24"/>
        </w:rPr>
        <w:t>test</w:t>
      </w:r>
    </w:p>
    <w:p w14:paraId="1B76F291" w14:textId="77777777" w:rsidR="00F80761" w:rsidRDefault="00F80761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//continue to get input until they enter a string or try 3 times</w:t>
      </w:r>
    </w:p>
    <w:p w14:paraId="39A04B94" w14:textId="1A110EF1" w:rsidR="00CC4755" w:rsidRDefault="002D1043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4755">
        <w:rPr>
          <w:rFonts w:ascii="Times New Roman" w:hAnsi="Times New Roman" w:cs="Times New Roman"/>
          <w:sz w:val="24"/>
          <w:szCs w:val="24"/>
        </w:rPr>
        <w:tab/>
      </w:r>
      <w:r w:rsidR="00F80761">
        <w:rPr>
          <w:rFonts w:ascii="Times New Roman" w:hAnsi="Times New Roman" w:cs="Times New Roman"/>
          <w:color w:val="FF0000"/>
          <w:sz w:val="24"/>
          <w:szCs w:val="24"/>
        </w:rPr>
        <w:t>WHILE</w:t>
      </w:r>
      <w:r w:rsidR="00CC4755">
        <w:rPr>
          <w:rFonts w:ascii="Times New Roman" w:hAnsi="Times New Roman" w:cs="Times New Roman"/>
          <w:sz w:val="24"/>
          <w:szCs w:val="24"/>
        </w:rPr>
        <w:t xml:space="preserve"> Is_Number(test) OR </w:t>
      </w:r>
      <w:r w:rsidR="00CC4755" w:rsidRPr="007904FC">
        <w:rPr>
          <w:rFonts w:ascii="Times New Roman" w:hAnsi="Times New Roman" w:cs="Times New Roman"/>
          <w:color w:val="00B0F0"/>
          <w:sz w:val="24"/>
          <w:szCs w:val="24"/>
        </w:rPr>
        <w:t>Count</w:t>
      </w:r>
      <w:r w:rsidR="00CC4755">
        <w:rPr>
          <w:rFonts w:ascii="Times New Roman" w:hAnsi="Times New Roman" w:cs="Times New Roman"/>
          <w:sz w:val="24"/>
          <w:szCs w:val="24"/>
        </w:rPr>
        <w:t xml:space="preserve"> != 4</w:t>
      </w:r>
      <w:r w:rsidR="007904FC">
        <w:rPr>
          <w:rFonts w:ascii="Times New Roman" w:hAnsi="Times New Roman" w:cs="Times New Roman"/>
          <w:sz w:val="24"/>
          <w:szCs w:val="24"/>
        </w:rPr>
        <w:t xml:space="preserve"> </w:t>
      </w:r>
      <w:r w:rsidR="007904FC" w:rsidRPr="007904FC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221C9EEF" w14:textId="45577DCB" w:rsidR="00CC4755" w:rsidRDefault="00CC4755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4FC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&lt; 3 </w:t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881AFC9" w14:textId="1B9378F7" w:rsidR="00CC4755" w:rsidRDefault="00CC4755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“Sorry, that’s the incorrect “ + </w:t>
      </w:r>
      <w:r w:rsidRPr="007904FC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 xml:space="preserve">[1] + “.  You have + (3 – </w:t>
      </w:r>
      <w:r w:rsidRPr="007904FC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) + “ tries remaining.”</w:t>
      </w:r>
    </w:p>
    <w:p w14:paraId="33789563" w14:textId="024EF8AE" w:rsidR="00CC4755" w:rsidRDefault="00CC4755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4FC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542B43AD" w14:textId="57794133" w:rsidR="00F80761" w:rsidRPr="00CB7580" w:rsidRDefault="00F80761" w:rsidP="00F80761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“Please enter your “ + </w:t>
      </w:r>
      <w:r w:rsidRPr="007904FC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>[1] + “ to continue.”</w:t>
      </w:r>
    </w:p>
    <w:p w14:paraId="1AD014FF" w14:textId="4E6F4050" w:rsidR="00F80761" w:rsidRDefault="00F80761" w:rsidP="00F807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4FC">
        <w:rPr>
          <w:rFonts w:ascii="Times New Roman" w:hAnsi="Times New Roman" w:cs="Times New Roman"/>
          <w:color w:val="00B0F0"/>
          <w:sz w:val="24"/>
          <w:szCs w:val="24"/>
        </w:rPr>
        <w:t>test</w:t>
      </w:r>
    </w:p>
    <w:p w14:paraId="0817E606" w14:textId="77777777" w:rsidR="00F80761" w:rsidRDefault="00F80761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CE4FA76" w14:textId="0D301164" w:rsidR="00CC4755" w:rsidRDefault="00CC4755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1DF7EE33" w14:textId="77777777" w:rsidR="00F80761" w:rsidRDefault="00F80761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01622040" w14:textId="3B1B361E" w:rsidR="00CC4755" w:rsidRDefault="00CC4755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80761" w:rsidRPr="007904FC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F80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“Sorry, that’s the incorrect “ + </w:t>
      </w:r>
      <w:r w:rsidRPr="007904FC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>[1] + “.  This is your last attempt.”</w:t>
      </w:r>
    </w:p>
    <w:p w14:paraId="6E454A4E" w14:textId="0C49CC5D" w:rsidR="00CC4755" w:rsidRDefault="00CC4755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4FC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7424B8A3" w14:textId="77777777" w:rsidR="00F80761" w:rsidRPr="00CB7580" w:rsidRDefault="00F80761" w:rsidP="00F80761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904FC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“Please enter your “ + </w:t>
      </w:r>
      <w:r w:rsidRPr="007904FC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>[1] + “ to continue.”</w:t>
      </w:r>
    </w:p>
    <w:p w14:paraId="3FCC3D7A" w14:textId="6ECA0E83" w:rsidR="00F80761" w:rsidRDefault="00F80761" w:rsidP="00F807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4FC">
        <w:rPr>
          <w:rFonts w:ascii="Times New Roman" w:hAnsi="Times New Roman" w:cs="Times New Roman"/>
          <w:color w:val="00B0F0"/>
          <w:sz w:val="24"/>
          <w:szCs w:val="24"/>
        </w:rPr>
        <w:t>test</w:t>
      </w:r>
    </w:p>
    <w:p w14:paraId="23F388EA" w14:textId="75345D84" w:rsidR="00CC4755" w:rsidRDefault="00CC4755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6E61F99F" w14:textId="32DBD7DD" w:rsidR="007904FC" w:rsidRDefault="00CC4755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3FCC8D3B" w14:textId="1FE5B390" w:rsidR="00CB7580" w:rsidRDefault="00CB758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//returns to </w:t>
      </w:r>
      <w:r w:rsidRPr="00CB7580">
        <w:rPr>
          <w:rFonts w:ascii="Times New Roman" w:hAnsi="Times New Roman" w:cs="Times New Roman"/>
          <w:color w:val="92D050"/>
          <w:sz w:val="24"/>
          <w:szCs w:val="24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>if it was in the username or password phase</w:t>
      </w:r>
    </w:p>
    <w:p w14:paraId="5C2B40A4" w14:textId="77777777" w:rsidR="007904FC" w:rsidRDefault="007904FC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04FC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7EB1BB72" w14:textId="39E94408" w:rsidR="0013046C" w:rsidRDefault="007904FC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3046C" w:rsidRPr="00CF4CEF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="0013046C">
        <w:rPr>
          <w:rFonts w:ascii="Times New Roman" w:hAnsi="Times New Roman" w:cs="Times New Roman"/>
          <w:sz w:val="24"/>
          <w:szCs w:val="24"/>
        </w:rPr>
        <w:t xml:space="preserve"> </w:t>
      </w:r>
      <w:r w:rsidR="0027648D" w:rsidRPr="00CF4CEF">
        <w:rPr>
          <w:rFonts w:ascii="Times New Roman" w:hAnsi="Times New Roman" w:cs="Times New Roman"/>
          <w:color w:val="00B0F0"/>
          <w:sz w:val="24"/>
          <w:szCs w:val="24"/>
        </w:rPr>
        <w:t>Phase</w:t>
      </w:r>
      <w:r w:rsidR="0027648D">
        <w:rPr>
          <w:rFonts w:ascii="Times New Roman" w:hAnsi="Times New Roman" w:cs="Times New Roman"/>
          <w:sz w:val="24"/>
          <w:szCs w:val="24"/>
        </w:rPr>
        <w:t xml:space="preserve">[1]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 w:rsidR="0027648D">
        <w:rPr>
          <w:rFonts w:ascii="Times New Roman" w:hAnsi="Times New Roman" w:cs="Times New Roman"/>
          <w:sz w:val="24"/>
          <w:szCs w:val="24"/>
        </w:rPr>
        <w:t>= “menu”</w:t>
      </w:r>
      <w:r w:rsidR="0013046C">
        <w:rPr>
          <w:rFonts w:ascii="Times New Roman" w:hAnsi="Times New Roman" w:cs="Times New Roman"/>
          <w:sz w:val="24"/>
          <w:szCs w:val="24"/>
        </w:rPr>
        <w:t xml:space="preserve"> OR </w:t>
      </w:r>
      <w:r w:rsidR="0013046C" w:rsidRPr="00CF4CEF">
        <w:rPr>
          <w:rFonts w:ascii="Times New Roman" w:hAnsi="Times New Roman" w:cs="Times New Roman"/>
          <w:color w:val="00B0F0"/>
          <w:sz w:val="24"/>
          <w:szCs w:val="24"/>
        </w:rPr>
        <w:t>phase</w:t>
      </w:r>
      <w:r w:rsidR="0013046C">
        <w:rPr>
          <w:rFonts w:ascii="Times New Roman" w:hAnsi="Times New Roman" w:cs="Times New Roman"/>
          <w:sz w:val="24"/>
          <w:szCs w:val="24"/>
        </w:rPr>
        <w:t xml:space="preserve">[2]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 w:rsidR="0013046C">
        <w:rPr>
          <w:rFonts w:ascii="Times New Roman" w:hAnsi="Times New Roman" w:cs="Times New Roman"/>
          <w:sz w:val="24"/>
          <w:szCs w:val="24"/>
        </w:rPr>
        <w:t xml:space="preserve">= “mainmenu” </w:t>
      </w:r>
      <w:r w:rsidR="0013046C" w:rsidRPr="00CF4CEF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6B81BCDD" w14:textId="74C461E5" w:rsidR="0013046C" w:rsidRDefault="0013046C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4CEF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CEF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= “mainmenu”</w:t>
      </w:r>
      <w:r w:rsidR="00CF4CEF">
        <w:rPr>
          <w:rFonts w:ascii="Times New Roman" w:hAnsi="Times New Roman" w:cs="Times New Roman"/>
          <w:sz w:val="24"/>
          <w:szCs w:val="24"/>
        </w:rPr>
        <w:t xml:space="preserve"> </w:t>
      </w:r>
      <w:r w:rsidR="00CF4CEF" w:rsidRPr="00CF4CEF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0B541AC" w14:textId="6F03EE37" w:rsidR="00F04F82" w:rsidRDefault="00F04F8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F04F82">
        <w:rPr>
          <w:rFonts w:ascii="Times New Roman" w:hAnsi="Times New Roman" w:cs="Times New Roman"/>
          <w:color w:val="92D050"/>
          <w:sz w:val="24"/>
          <w:szCs w:val="24"/>
        </w:rPr>
        <w:t xml:space="preserve">MainMenu </w:t>
      </w:r>
      <w:r w:rsidR="00A67C51" w:rsidRPr="00A67C51">
        <w:rPr>
          <w:rFonts w:ascii="Times New Roman" w:hAnsi="Times New Roman" w:cs="Times New Roman"/>
          <w:sz w:val="24"/>
          <w:szCs w:val="24"/>
        </w:rPr>
        <w:t xml:space="preserve">input and </w:t>
      </w:r>
      <w:r w:rsidRPr="00A67C51">
        <w:rPr>
          <w:rFonts w:ascii="Times New Roman" w:hAnsi="Times New Roman" w:cs="Times New Roman"/>
          <w:sz w:val="24"/>
          <w:szCs w:val="24"/>
        </w:rPr>
        <w:t>validation</w:t>
      </w:r>
    </w:p>
    <w:p w14:paraId="04D6959E" w14:textId="3FCB0ABA" w:rsidR="00AB1D12" w:rsidRDefault="00AB1D1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//happens when phase[2] = “mainmenu”</w:t>
      </w:r>
    </w:p>
    <w:p w14:paraId="73A67ACA" w14:textId="322FC8A8" w:rsidR="00CA57CB" w:rsidRDefault="00CA57CB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57CB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7CB">
        <w:rPr>
          <w:rFonts w:ascii="Times New Roman" w:hAnsi="Times New Roman" w:cs="Times New Roman"/>
          <w:sz w:val="24"/>
          <w:szCs w:val="24"/>
        </w:rPr>
        <w:t>"Enter Menu selection"</w:t>
      </w:r>
    </w:p>
    <w:p w14:paraId="6E31B29D" w14:textId="663E29C9" w:rsidR="00CA57CB" w:rsidRDefault="00CA57CB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57CB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7CB">
        <w:rPr>
          <w:rFonts w:ascii="Times New Roman" w:hAnsi="Times New Roman" w:cs="Times New Roman"/>
          <w:color w:val="00B0F0"/>
          <w:sz w:val="24"/>
          <w:szCs w:val="24"/>
        </w:rPr>
        <w:t>Menu</w:t>
      </w:r>
    </w:p>
    <w:p w14:paraId="3A1C6977" w14:textId="5E30C9A9" w:rsidR="0013046C" w:rsidRDefault="0013046C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4CEF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NOT Is_Number(</w:t>
      </w:r>
      <w:r w:rsidRPr="00CF4CEF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) OR </w:t>
      </w:r>
      <w:r w:rsidRPr="00CF4CEF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&lt; 0 OR </w:t>
      </w:r>
      <w:r w:rsidRPr="00CF4CEF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&gt; 6</w:t>
      </w:r>
    </w:p>
    <w:p w14:paraId="16EDE4E3" w14:textId="5D580054" w:rsidR="0013046C" w:rsidRDefault="0013046C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4CE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046C">
        <w:rPr>
          <w:rFonts w:ascii="Times New Roman" w:hAnsi="Times New Roman" w:cs="Times New Roman"/>
          <w:sz w:val="24"/>
          <w:szCs w:val="24"/>
        </w:rPr>
        <w:t>"Invalid selection.  You must choose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6C6E9A6" w14:textId="54F5C99F" w:rsidR="0013046C" w:rsidRDefault="0013046C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4CE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13046C">
        <w:rPr>
          <w:rFonts w:ascii="Times New Roman" w:hAnsi="Times New Roman" w:cs="Times New Roman"/>
          <w:sz w:val="24"/>
          <w:szCs w:val="24"/>
        </w:rPr>
        <w:t>option 1, 2, 3, 4, or 5 by entering the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444B3B9" w14:textId="222F2B08" w:rsidR="0013046C" w:rsidRDefault="0013046C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4CE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13046C">
        <w:rPr>
          <w:rFonts w:ascii="Times New Roman" w:hAnsi="Times New Roman" w:cs="Times New Roman"/>
          <w:sz w:val="24"/>
          <w:szCs w:val="24"/>
        </w:rPr>
        <w:t>numbers 1, 2, 3, 4, or 5 and pressing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6928469" w14:textId="0134F8C9" w:rsidR="0013046C" w:rsidRDefault="0013046C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4CE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13046C">
        <w:rPr>
          <w:rFonts w:ascii="Times New Roman" w:hAnsi="Times New Roman" w:cs="Times New Roman"/>
          <w:sz w:val="24"/>
          <w:szCs w:val="24"/>
        </w:rPr>
        <w:t>enter."</w:t>
      </w:r>
    </w:p>
    <w:p w14:paraId="6838DBA9" w14:textId="65B2E97F" w:rsidR="0013046C" w:rsidRDefault="0013046C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4CEF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CEF">
        <w:rPr>
          <w:rFonts w:ascii="Times New Roman" w:hAnsi="Times New Roman" w:cs="Times New Roman"/>
          <w:color w:val="00B0F0"/>
          <w:sz w:val="24"/>
          <w:szCs w:val="24"/>
        </w:rPr>
        <w:t>Menu</w:t>
      </w:r>
    </w:p>
    <w:p w14:paraId="088EF515" w14:textId="09959618" w:rsidR="0013046C" w:rsidRDefault="0013046C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4CEF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149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1F761203" w14:textId="0EFBB68B" w:rsidR="00CC4755" w:rsidRDefault="0013046C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4149">
        <w:rPr>
          <w:rFonts w:ascii="Times New Roman" w:hAnsi="Times New Roman" w:cs="Times New Roman"/>
          <w:sz w:val="24"/>
          <w:szCs w:val="24"/>
        </w:rPr>
        <w:tab/>
      </w:r>
      <w:r w:rsidRPr="00CF4CEF">
        <w:rPr>
          <w:rFonts w:ascii="Times New Roman" w:hAnsi="Times New Roman" w:cs="Times New Roman"/>
          <w:color w:val="FF0000"/>
          <w:sz w:val="24"/>
          <w:szCs w:val="24"/>
        </w:rPr>
        <w:t>ELSE</w:t>
      </w:r>
      <w:r w:rsidR="00CC4755">
        <w:rPr>
          <w:rFonts w:ascii="Times New Roman" w:hAnsi="Times New Roman" w:cs="Times New Roman"/>
          <w:sz w:val="24"/>
          <w:szCs w:val="24"/>
        </w:rPr>
        <w:tab/>
      </w:r>
      <w:r w:rsidR="00CC4755">
        <w:rPr>
          <w:rFonts w:ascii="Times New Roman" w:hAnsi="Times New Roman" w:cs="Times New Roman"/>
          <w:sz w:val="24"/>
          <w:szCs w:val="24"/>
        </w:rPr>
        <w:tab/>
      </w:r>
    </w:p>
    <w:p w14:paraId="68C1F25E" w14:textId="6F580DE2" w:rsidR="00F04F82" w:rsidRDefault="00F04F8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//input and validation of account selection for all transaction types</w:t>
      </w:r>
    </w:p>
    <w:p w14:paraId="20198313" w14:textId="027E35F6" w:rsidR="00AB1D12" w:rsidRDefault="00AB1D1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//happens when phase[1] = “menu”</w:t>
      </w:r>
    </w:p>
    <w:p w14:paraId="2A3E7928" w14:textId="0EBC4C25" w:rsidR="00F44185" w:rsidRDefault="00F44185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44185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185">
        <w:rPr>
          <w:rFonts w:ascii="Times New Roman" w:hAnsi="Times New Roman" w:cs="Times New Roman"/>
          <w:sz w:val="24"/>
          <w:szCs w:val="24"/>
        </w:rPr>
        <w:t>"1- Checking     2- Savings     3- Main Menu"</w:t>
      </w:r>
    </w:p>
    <w:p w14:paraId="678C51CE" w14:textId="0668DF11" w:rsidR="00F44185" w:rsidRDefault="00F44185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44185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185">
        <w:rPr>
          <w:rFonts w:ascii="Times New Roman" w:hAnsi="Times New Roman" w:cs="Times New Roman"/>
          <w:color w:val="00B0F0"/>
          <w:sz w:val="24"/>
          <w:szCs w:val="24"/>
        </w:rPr>
        <w:t>Menu</w:t>
      </w:r>
    </w:p>
    <w:p w14:paraId="4BAA9D45" w14:textId="11D38D54" w:rsidR="00CB7580" w:rsidRDefault="00CB758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7580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NOT Is_Number(</w:t>
      </w:r>
      <w:r w:rsidRPr="00CB7580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) OR </w:t>
      </w:r>
      <w:r w:rsidRPr="00CB7580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&lt; 0 OR </w:t>
      </w:r>
      <w:r w:rsidRPr="00CB7580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&gt;3</w:t>
      </w:r>
    </w:p>
    <w:p w14:paraId="7BE19605" w14:textId="77DE62E2" w:rsidR="00CB7580" w:rsidRDefault="00CB758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758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580">
        <w:rPr>
          <w:rFonts w:ascii="Times New Roman" w:hAnsi="Times New Roman" w:cs="Times New Roman"/>
          <w:sz w:val="24"/>
          <w:szCs w:val="24"/>
        </w:rPr>
        <w:t>"You must choose option 1, 2, or 3 by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9845EAE" w14:textId="7A7174C2" w:rsidR="00CB7580" w:rsidRDefault="00CB758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758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CB7580">
        <w:rPr>
          <w:rFonts w:ascii="Times New Roman" w:hAnsi="Times New Roman" w:cs="Times New Roman"/>
          <w:sz w:val="24"/>
          <w:szCs w:val="24"/>
        </w:rPr>
        <w:t>entering the numbers 1, 2, or 3 and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D992777" w14:textId="3327D6AA" w:rsidR="00CB7580" w:rsidRDefault="00CB758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758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CB7580">
        <w:rPr>
          <w:rFonts w:ascii="Times New Roman" w:hAnsi="Times New Roman" w:cs="Times New Roman"/>
          <w:sz w:val="24"/>
          <w:szCs w:val="24"/>
        </w:rPr>
        <w:t>pressing enter."</w:t>
      </w:r>
    </w:p>
    <w:p w14:paraId="1A630FA7" w14:textId="4E6FC631" w:rsidR="00CB7580" w:rsidRDefault="00CB758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7580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580">
        <w:rPr>
          <w:rFonts w:ascii="Times New Roman" w:hAnsi="Times New Roman" w:cs="Times New Roman"/>
          <w:color w:val="00B0F0"/>
          <w:sz w:val="24"/>
          <w:szCs w:val="24"/>
        </w:rPr>
        <w:t>Menu</w:t>
      </w:r>
    </w:p>
    <w:p w14:paraId="31131BAB" w14:textId="760D9667" w:rsidR="00CB7580" w:rsidRDefault="00CB758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7580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580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024FDF2A" w14:textId="467EECDB" w:rsidR="00CB7580" w:rsidRDefault="00CB7580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2CFA">
        <w:rPr>
          <w:rFonts w:ascii="Times New Roman" w:hAnsi="Times New Roman" w:cs="Times New Roman"/>
          <w:sz w:val="24"/>
          <w:szCs w:val="24"/>
        </w:rPr>
        <w:tab/>
      </w:r>
      <w:r w:rsidRPr="00CB7580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580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5D1E566A" w14:textId="489080DA" w:rsidR="00F44185" w:rsidRDefault="00F44185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E2CFA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792B85E3" w14:textId="68ABFF6F" w:rsidR="00F44185" w:rsidRDefault="00FE2CFA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E2CFA">
        <w:rPr>
          <w:rFonts w:ascii="Times New Roman" w:hAnsi="Times New Roman" w:cs="Times New Roman"/>
          <w:sz w:val="24"/>
          <w:szCs w:val="24"/>
        </w:rPr>
        <w:t>//input and validation for Amt in any transaction</w:t>
      </w:r>
    </w:p>
    <w:p w14:paraId="297334E5" w14:textId="7E2EFAAA" w:rsidR="00FE2CFA" w:rsidRDefault="00FE2CFA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//called from Deposit, Withdrawal, or Transfer</w:t>
      </w:r>
    </w:p>
    <w:p w14:paraId="6B533B40" w14:textId="36E11FC9" w:rsidR="00FE2CFA" w:rsidRDefault="00FE2CFA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E2CFA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CFA">
        <w:rPr>
          <w:rFonts w:ascii="Times New Roman" w:hAnsi="Times New Roman" w:cs="Times New Roman"/>
          <w:sz w:val="24"/>
          <w:szCs w:val="24"/>
        </w:rPr>
        <w:t>"How much would you like to "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7D5">
        <w:rPr>
          <w:rFonts w:ascii="Times New Roman" w:hAnsi="Times New Roman" w:cs="Times New Roman"/>
          <w:color w:val="00B0F0"/>
          <w:sz w:val="24"/>
          <w:szCs w:val="24"/>
        </w:rPr>
        <w:t>phase</w:t>
      </w:r>
      <w:r w:rsidRPr="00FE2CFA">
        <w:rPr>
          <w:rFonts w:ascii="Times New Roman" w:hAnsi="Times New Roman" w:cs="Times New Roman"/>
          <w:sz w:val="24"/>
          <w:szCs w:val="24"/>
        </w:rPr>
        <w:t>[2] + " ($500 limit)?"</w:t>
      </w:r>
    </w:p>
    <w:p w14:paraId="24773276" w14:textId="508925CF" w:rsidR="00FE2CFA" w:rsidRDefault="00FE2CFA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E2CFA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7D5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387C5C41" w14:textId="74E343B3" w:rsidR="00AE34A8" w:rsidRDefault="00AE34A8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07D5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NOT Is_Number</w:t>
      </w:r>
      <w:r w:rsidR="00E107D5">
        <w:rPr>
          <w:rFonts w:ascii="Times New Roman" w:hAnsi="Times New Roman" w:cs="Times New Roman"/>
          <w:sz w:val="24"/>
          <w:szCs w:val="24"/>
        </w:rPr>
        <w:t>(</w:t>
      </w:r>
      <w:r w:rsidR="00E107D5" w:rsidRPr="00E107D5">
        <w:rPr>
          <w:rFonts w:ascii="Times New Roman" w:hAnsi="Times New Roman" w:cs="Times New Roman"/>
          <w:color w:val="00B0F0"/>
          <w:sz w:val="24"/>
          <w:szCs w:val="24"/>
        </w:rPr>
        <w:t>Amt</w:t>
      </w:r>
      <w:r w:rsidR="00E107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OR ABS(</w:t>
      </w:r>
      <w:r w:rsidRPr="00E107D5">
        <w:rPr>
          <w:rFonts w:ascii="Times New Roman" w:hAnsi="Times New Roman" w:cs="Times New Roman"/>
          <w:color w:val="00B0F0"/>
          <w:sz w:val="24"/>
          <w:szCs w:val="24"/>
        </w:rPr>
        <w:t>Amt</w:t>
      </w:r>
      <w:r>
        <w:rPr>
          <w:rFonts w:ascii="Times New Roman" w:hAnsi="Times New Roman" w:cs="Times New Roman"/>
          <w:sz w:val="24"/>
          <w:szCs w:val="24"/>
        </w:rPr>
        <w:t xml:space="preserve">) != </w:t>
      </w:r>
      <w:r w:rsidRPr="00E107D5">
        <w:rPr>
          <w:rFonts w:ascii="Times New Roman" w:hAnsi="Times New Roman" w:cs="Times New Roman"/>
          <w:color w:val="00B0F0"/>
          <w:sz w:val="24"/>
          <w:szCs w:val="24"/>
        </w:rPr>
        <w:t>Amt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E107D5">
        <w:rPr>
          <w:rFonts w:ascii="Times New Roman" w:hAnsi="Times New Roman" w:cs="Times New Roman"/>
          <w:color w:val="00B0F0"/>
          <w:sz w:val="24"/>
          <w:szCs w:val="24"/>
        </w:rPr>
        <w:t>Amt</w:t>
      </w:r>
      <w:r>
        <w:rPr>
          <w:rFonts w:ascii="Times New Roman" w:hAnsi="Times New Roman" w:cs="Times New Roman"/>
          <w:sz w:val="24"/>
          <w:szCs w:val="24"/>
        </w:rPr>
        <w:t xml:space="preserve"> &gt; 500 OR </w:t>
      </w:r>
      <w:r w:rsidRPr="00E107D5">
        <w:rPr>
          <w:rFonts w:ascii="Times New Roman" w:hAnsi="Times New Roman" w:cs="Times New Roman"/>
          <w:color w:val="00B0F0"/>
          <w:sz w:val="24"/>
          <w:szCs w:val="24"/>
        </w:rPr>
        <w:t>Amt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AC1780C" w14:textId="76824C0D" w:rsidR="00AE34A8" w:rsidRDefault="00AE34A8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07D5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7D5">
        <w:rPr>
          <w:rFonts w:ascii="Times New Roman" w:hAnsi="Times New Roman" w:cs="Times New Roman"/>
          <w:color w:val="00B0F0"/>
          <w:sz w:val="24"/>
          <w:szCs w:val="24"/>
        </w:rPr>
        <w:t>Amt</w:t>
      </w:r>
      <w:r>
        <w:rPr>
          <w:rFonts w:ascii="Times New Roman" w:hAnsi="Times New Roman" w:cs="Times New Roman"/>
          <w:sz w:val="24"/>
          <w:szCs w:val="24"/>
        </w:rPr>
        <w:t xml:space="preserve"> &gt; 500</w:t>
      </w:r>
      <w:r w:rsidR="00345ACB">
        <w:rPr>
          <w:rFonts w:ascii="Times New Roman" w:hAnsi="Times New Roman" w:cs="Times New Roman"/>
          <w:sz w:val="24"/>
          <w:szCs w:val="24"/>
        </w:rPr>
        <w:t xml:space="preserve"> </w:t>
      </w:r>
      <w:r w:rsidR="00345ACB" w:rsidRPr="00E107D5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2316C586" w14:textId="046D8E69" w:rsidR="00AE34A8" w:rsidRDefault="00AE34A8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07D5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A8">
        <w:rPr>
          <w:rFonts w:ascii="Times New Roman" w:hAnsi="Times New Roman" w:cs="Times New Roman"/>
          <w:sz w:val="24"/>
          <w:szCs w:val="24"/>
        </w:rPr>
        <w:t xml:space="preserve">"You entered $" + </w:t>
      </w:r>
      <w:r w:rsidRPr="00E107D5">
        <w:rPr>
          <w:rFonts w:ascii="Times New Roman" w:hAnsi="Times New Roman" w:cs="Times New Roman"/>
          <w:color w:val="00B0F0"/>
          <w:sz w:val="24"/>
          <w:szCs w:val="24"/>
        </w:rPr>
        <w:t>Amt</w:t>
      </w:r>
      <w:r w:rsidRPr="00AE34A8">
        <w:rPr>
          <w:rFonts w:ascii="Times New Roman" w:hAnsi="Times New Roman" w:cs="Times New Roman"/>
          <w:sz w:val="24"/>
          <w:szCs w:val="24"/>
        </w:rPr>
        <w:t xml:space="preserve"> + "  which is more than the $500 limit."</w:t>
      </w:r>
    </w:p>
    <w:p w14:paraId="79FCFE93" w14:textId="2E953F30" w:rsidR="00AE34A8" w:rsidRDefault="00AE34A8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07D5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4A8">
        <w:rPr>
          <w:rFonts w:ascii="Times New Roman" w:hAnsi="Times New Roman" w:cs="Times New Roman"/>
          <w:sz w:val="24"/>
          <w:szCs w:val="24"/>
        </w:rPr>
        <w:t>"Please enter an amount under $500."</w:t>
      </w:r>
    </w:p>
    <w:p w14:paraId="2EA5EAD5" w14:textId="38CE6781" w:rsidR="00AE34A8" w:rsidRDefault="00AE34A8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07D5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7D5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61658F5C" w14:textId="1502BD8B" w:rsidR="00345ACB" w:rsidRDefault="00345ACB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07D5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7D5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252E29DB" w14:textId="6AF97DCA" w:rsidR="00345ACB" w:rsidRDefault="00345ACB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07D5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5ACB">
        <w:rPr>
          <w:rFonts w:ascii="Times New Roman" w:hAnsi="Times New Roman" w:cs="Times New Roman"/>
          <w:sz w:val="24"/>
          <w:szCs w:val="24"/>
        </w:rPr>
        <w:t>"You must enter a number here.  Letters or negative/zero amounts are not allowed."</w:t>
      </w:r>
    </w:p>
    <w:p w14:paraId="005B8FA5" w14:textId="6C106911" w:rsidR="00345ACB" w:rsidRDefault="00345ACB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07D5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7D5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34C0D40A" w14:textId="0191797E" w:rsidR="00FE2CFA" w:rsidRPr="00FE2CFA" w:rsidRDefault="00FE2CFA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E2CFA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CFA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3C87A9AA" w14:textId="0AC000BC" w:rsidR="00CB7580" w:rsidRPr="002D1043" w:rsidRDefault="00CB758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7580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580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62F8E7EA" w14:textId="6AE043A9" w:rsidR="00C626F9" w:rsidRPr="00C626F9" w:rsidRDefault="00C626F9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NumberCheck</w:t>
      </w:r>
    </w:p>
    <w:p w14:paraId="10EAFFF1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</w:t>
      </w:r>
    </w:p>
    <w:p w14:paraId="3E961B42" w14:textId="77777777" w:rsidR="00461169" w:rsidRDefault="00C626F9" w:rsidP="00C626F9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61169">
        <w:rPr>
          <w:rFonts w:ascii="Times New Roman" w:hAnsi="Times New Roman" w:cs="Times New Roman"/>
          <w:bCs/>
          <w:sz w:val="24"/>
          <w:szCs w:val="24"/>
        </w:rPr>
        <w:t>once validated as not being a number, determines if the username and password are correct and</w:t>
      </w:r>
    </w:p>
    <w:p w14:paraId="22696F9C" w14:textId="5D59AD98" w:rsidR="00C626F9" w:rsidRDefault="0046116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// establishes CusIndex</w:t>
      </w:r>
    </w:p>
    <w:p w14:paraId="41EB69D8" w14:textId="7096E52D" w:rsidR="00C626F9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NotNumberCheck</w:t>
      </w:r>
    </w:p>
    <w:p w14:paraId="67E2E80E" w14:textId="3FE71B9E" w:rsidR="00E17548" w:rsidRDefault="00E17548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85D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= “username”</w:t>
      </w:r>
    </w:p>
    <w:p w14:paraId="518D5E56" w14:textId="74092201" w:rsidR="00E17548" w:rsidRDefault="00E17548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//Username verification section</w:t>
      </w:r>
    </w:p>
    <w:p w14:paraId="1D6A855D" w14:textId="087FFD5B" w:rsidR="00B534BD" w:rsidRDefault="00B534BD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Phase[1] is now set to “username”</w:t>
      </w:r>
    </w:p>
    <w:p w14:paraId="0AE8683B" w14:textId="757B5947" w:rsidR="00D353A1" w:rsidRDefault="00D353A1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//unless all tries have been used, check the username entered against allowed values</w:t>
      </w:r>
    </w:p>
    <w:p w14:paraId="181CDFAC" w14:textId="7487D3FC" w:rsidR="00D353A1" w:rsidRDefault="00D353A1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//drops from loop and establishes correct CusIndex value when match found</w:t>
      </w:r>
    </w:p>
    <w:p w14:paraId="4494A1A7" w14:textId="4465A05B" w:rsidR="00D353A1" w:rsidRDefault="00E17548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53A1" w:rsidRPr="00B2085D">
        <w:rPr>
          <w:rFonts w:ascii="Times New Roman" w:hAnsi="Times New Roman" w:cs="Times New Roman"/>
          <w:color w:val="FF0000"/>
          <w:sz w:val="24"/>
          <w:szCs w:val="24"/>
        </w:rPr>
        <w:t>WHILE</w:t>
      </w:r>
      <w:r w:rsidR="00D353A1">
        <w:rPr>
          <w:rFonts w:ascii="Times New Roman" w:hAnsi="Times New Roman" w:cs="Times New Roman"/>
          <w:sz w:val="24"/>
          <w:szCs w:val="24"/>
        </w:rPr>
        <w:t xml:space="preserve"> </w:t>
      </w:r>
      <w:r w:rsidR="00D353A1" w:rsidRPr="00B2085D">
        <w:rPr>
          <w:rFonts w:ascii="Times New Roman" w:hAnsi="Times New Roman" w:cs="Times New Roman"/>
          <w:color w:val="00B0F0"/>
          <w:sz w:val="24"/>
          <w:szCs w:val="24"/>
        </w:rPr>
        <w:t>Count</w:t>
      </w:r>
      <w:r w:rsidR="00D353A1">
        <w:rPr>
          <w:rFonts w:ascii="Times New Roman" w:hAnsi="Times New Roman" w:cs="Times New Roman"/>
          <w:sz w:val="24"/>
          <w:szCs w:val="24"/>
        </w:rPr>
        <w:t xml:space="preserve"> &lt; 4 OR </w:t>
      </w:r>
      <w:r w:rsidR="00D353A1" w:rsidRPr="00B2085D">
        <w:rPr>
          <w:rFonts w:ascii="Times New Roman" w:hAnsi="Times New Roman" w:cs="Times New Roman"/>
          <w:color w:val="00B0F0"/>
          <w:sz w:val="24"/>
          <w:szCs w:val="24"/>
        </w:rPr>
        <w:t>test</w:t>
      </w:r>
      <w:r w:rsidR="00D353A1">
        <w:rPr>
          <w:rFonts w:ascii="Times New Roman" w:hAnsi="Times New Roman" w:cs="Times New Roman"/>
          <w:sz w:val="24"/>
          <w:szCs w:val="24"/>
        </w:rPr>
        <w:t xml:space="preserve"> != </w:t>
      </w:r>
      <w:r w:rsidR="00D353A1" w:rsidRPr="00B2085D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 w:rsidR="00D353A1">
        <w:rPr>
          <w:rFonts w:ascii="Times New Roman" w:hAnsi="Times New Roman" w:cs="Times New Roman"/>
          <w:sz w:val="24"/>
          <w:szCs w:val="24"/>
        </w:rPr>
        <w:t>[</w:t>
      </w:r>
      <w:r w:rsidR="00D353A1" w:rsidRPr="00B2085D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 w:rsidR="00D353A1">
        <w:rPr>
          <w:rFonts w:ascii="Times New Roman" w:hAnsi="Times New Roman" w:cs="Times New Roman"/>
          <w:sz w:val="24"/>
          <w:szCs w:val="24"/>
        </w:rPr>
        <w:t>]</w:t>
      </w:r>
    </w:p>
    <w:p w14:paraId="70E56D70" w14:textId="1BE8822C" w:rsidR="00E17548" w:rsidRDefault="00D353A1" w:rsidP="00B2085D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2085D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="00E17548">
        <w:rPr>
          <w:rFonts w:ascii="Times New Roman" w:hAnsi="Times New Roman" w:cs="Times New Roman"/>
          <w:sz w:val="24"/>
          <w:szCs w:val="24"/>
        </w:rPr>
        <w:t xml:space="preserve"> </w:t>
      </w:r>
      <w:r w:rsidR="00E17548" w:rsidRPr="00B2085D">
        <w:rPr>
          <w:rFonts w:ascii="Times New Roman" w:hAnsi="Times New Roman" w:cs="Times New Roman"/>
          <w:color w:val="00B0F0"/>
          <w:sz w:val="24"/>
          <w:szCs w:val="24"/>
        </w:rPr>
        <w:t>Count</w:t>
      </w:r>
      <w:r w:rsidR="00E17548">
        <w:rPr>
          <w:rFonts w:ascii="Times New Roman" w:hAnsi="Times New Roman" w:cs="Times New Roman"/>
          <w:sz w:val="24"/>
          <w:szCs w:val="24"/>
        </w:rPr>
        <w:t xml:space="preserve"> != 4 </w:t>
      </w:r>
      <w:r w:rsidR="00E30032">
        <w:rPr>
          <w:rFonts w:ascii="Times New Roman" w:hAnsi="Times New Roman" w:cs="Times New Roman"/>
          <w:sz w:val="24"/>
          <w:szCs w:val="24"/>
        </w:rPr>
        <w:t>OR</w:t>
      </w:r>
      <w:r w:rsidR="00E17548">
        <w:rPr>
          <w:rFonts w:ascii="Times New Roman" w:hAnsi="Times New Roman" w:cs="Times New Roman"/>
          <w:sz w:val="24"/>
          <w:szCs w:val="24"/>
        </w:rPr>
        <w:t xml:space="preserve"> </w:t>
      </w:r>
      <w:r w:rsidR="00E17548" w:rsidRPr="00B2085D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 w:rsidR="00E17548">
        <w:rPr>
          <w:rFonts w:ascii="Times New Roman" w:hAnsi="Times New Roman" w:cs="Times New Roman"/>
          <w:sz w:val="24"/>
          <w:szCs w:val="24"/>
        </w:rPr>
        <w:t>[</w:t>
      </w:r>
      <w:r w:rsidR="00E17548" w:rsidRPr="00B2085D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 w:rsidR="00E17548">
        <w:rPr>
          <w:rFonts w:ascii="Times New Roman" w:hAnsi="Times New Roman" w:cs="Times New Roman"/>
          <w:sz w:val="24"/>
          <w:szCs w:val="24"/>
        </w:rPr>
        <w:t xml:space="preserve">] </w:t>
      </w:r>
      <w:r w:rsidR="00C608D4">
        <w:rPr>
          <w:rFonts w:ascii="Times New Roman" w:hAnsi="Times New Roman" w:cs="Times New Roman"/>
          <w:sz w:val="24"/>
          <w:szCs w:val="24"/>
        </w:rPr>
        <w:t>!</w:t>
      </w:r>
      <w:r w:rsidR="00E17548">
        <w:rPr>
          <w:rFonts w:ascii="Times New Roman" w:hAnsi="Times New Roman" w:cs="Times New Roman"/>
          <w:sz w:val="24"/>
          <w:szCs w:val="24"/>
        </w:rPr>
        <w:t xml:space="preserve">= </w:t>
      </w:r>
      <w:r w:rsidR="00E17548" w:rsidRPr="00B2085D">
        <w:rPr>
          <w:rFonts w:ascii="Times New Roman" w:hAnsi="Times New Roman" w:cs="Times New Roman"/>
          <w:color w:val="00B0F0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E7B2E87" w14:textId="0C957B2B" w:rsidR="00E17548" w:rsidRDefault="00E17548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53A1">
        <w:rPr>
          <w:rFonts w:ascii="Times New Roman" w:hAnsi="Times New Roman" w:cs="Times New Roman"/>
          <w:sz w:val="24"/>
          <w:szCs w:val="24"/>
        </w:rPr>
        <w:tab/>
      </w:r>
      <w:r w:rsidR="00D353A1" w:rsidRPr="00B2085D">
        <w:rPr>
          <w:rFonts w:ascii="Times New Roman" w:hAnsi="Times New Roman" w:cs="Times New Roman"/>
          <w:color w:val="FF0000"/>
          <w:sz w:val="24"/>
          <w:szCs w:val="24"/>
        </w:rPr>
        <w:t>WHILE</w:t>
      </w:r>
      <w:r w:rsidR="00D353A1">
        <w:rPr>
          <w:rFonts w:ascii="Times New Roman" w:hAnsi="Times New Roman" w:cs="Times New Roman"/>
          <w:sz w:val="24"/>
          <w:szCs w:val="24"/>
        </w:rPr>
        <w:t xml:space="preserve"> </w:t>
      </w:r>
      <w:r w:rsidR="00D353A1" w:rsidRPr="00B2085D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 w:rsidR="00D353A1">
        <w:rPr>
          <w:rFonts w:ascii="Times New Roman" w:hAnsi="Times New Roman" w:cs="Times New Roman"/>
          <w:sz w:val="24"/>
          <w:szCs w:val="24"/>
        </w:rPr>
        <w:t>[</w:t>
      </w:r>
      <w:r w:rsidR="00D353A1" w:rsidRPr="00B2085D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 w:rsidR="00D353A1">
        <w:rPr>
          <w:rFonts w:ascii="Times New Roman" w:hAnsi="Times New Roman" w:cs="Times New Roman"/>
          <w:sz w:val="24"/>
          <w:szCs w:val="24"/>
        </w:rPr>
        <w:t xml:space="preserve">] != </w:t>
      </w:r>
      <w:r w:rsidR="00D353A1" w:rsidRPr="00B2085D">
        <w:rPr>
          <w:rFonts w:ascii="Times New Roman" w:hAnsi="Times New Roman" w:cs="Times New Roman"/>
          <w:color w:val="00B0F0"/>
          <w:sz w:val="24"/>
          <w:szCs w:val="24"/>
        </w:rPr>
        <w:t>test</w:t>
      </w:r>
    </w:p>
    <w:p w14:paraId="2A02D729" w14:textId="36CF8957" w:rsidR="00D353A1" w:rsidRDefault="00D353A1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085D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52D4AEE3" w14:textId="097CB655" w:rsidR="00D353A1" w:rsidRDefault="00D353A1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52578A42" w14:textId="350A0B5A" w:rsidR="00E17548" w:rsidRDefault="00E17548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53A1" w:rsidRPr="00B2085D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="00D353A1">
        <w:rPr>
          <w:rFonts w:ascii="Times New Roman" w:hAnsi="Times New Roman" w:cs="Times New Roman"/>
          <w:sz w:val="24"/>
          <w:szCs w:val="24"/>
        </w:rPr>
        <w:t xml:space="preserve"> </w:t>
      </w:r>
      <w:r w:rsidR="00D353A1" w:rsidRPr="00B2085D">
        <w:rPr>
          <w:rFonts w:ascii="Times New Roman" w:hAnsi="Times New Roman" w:cs="Times New Roman"/>
          <w:color w:val="00B0F0"/>
          <w:sz w:val="24"/>
          <w:szCs w:val="24"/>
        </w:rPr>
        <w:t>test</w:t>
      </w:r>
      <w:r w:rsidR="00D353A1">
        <w:rPr>
          <w:rFonts w:ascii="Times New Roman" w:hAnsi="Times New Roman" w:cs="Times New Roman"/>
          <w:sz w:val="24"/>
          <w:szCs w:val="24"/>
        </w:rPr>
        <w:t xml:space="preserve"> != </w:t>
      </w:r>
      <w:r w:rsidR="00D353A1" w:rsidRPr="00B2085D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 w:rsidR="00D353A1">
        <w:rPr>
          <w:rFonts w:ascii="Times New Roman" w:hAnsi="Times New Roman" w:cs="Times New Roman"/>
          <w:sz w:val="24"/>
          <w:szCs w:val="24"/>
        </w:rPr>
        <w:t>[</w:t>
      </w:r>
      <w:r w:rsidR="00D353A1" w:rsidRPr="00B2085D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 w:rsidR="00D353A1">
        <w:rPr>
          <w:rFonts w:ascii="Times New Roman" w:hAnsi="Times New Roman" w:cs="Times New Roman"/>
          <w:sz w:val="24"/>
          <w:szCs w:val="24"/>
        </w:rPr>
        <w:t xml:space="preserve">] </w:t>
      </w:r>
      <w:r w:rsidR="00D353A1" w:rsidRPr="00B2085D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D623E4E" w14:textId="65F021B1" w:rsidR="00D353A1" w:rsidRDefault="00D353A1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85D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&lt; 3 </w:t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8496156" w14:textId="7DD7A352" w:rsidR="00D353A1" w:rsidRDefault="00D353A1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7E9B">
        <w:rPr>
          <w:rFonts w:ascii="Times New Roman" w:hAnsi="Times New Roman" w:cs="Times New Roman"/>
          <w:sz w:val="24"/>
          <w:szCs w:val="24"/>
        </w:rPr>
        <w:tab/>
      </w:r>
      <w:r w:rsidR="00877E9B" w:rsidRPr="00877E9B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877E9B">
        <w:rPr>
          <w:rFonts w:ascii="Times New Roman" w:hAnsi="Times New Roman" w:cs="Times New Roman"/>
          <w:sz w:val="24"/>
          <w:szCs w:val="24"/>
        </w:rPr>
        <w:t xml:space="preserve"> </w:t>
      </w:r>
      <w:r w:rsidR="00877E9B" w:rsidRPr="00877E9B">
        <w:rPr>
          <w:rFonts w:ascii="Times New Roman" w:hAnsi="Times New Roman" w:cs="Times New Roman"/>
          <w:sz w:val="24"/>
          <w:szCs w:val="24"/>
        </w:rPr>
        <w:t xml:space="preserve">"Sorry, that's the incorrect " + </w:t>
      </w:r>
      <w:r w:rsidR="00877E9B" w:rsidRPr="00877E9B">
        <w:rPr>
          <w:rFonts w:ascii="Times New Roman" w:hAnsi="Times New Roman" w:cs="Times New Roman"/>
          <w:color w:val="00B0F0"/>
          <w:sz w:val="24"/>
          <w:szCs w:val="24"/>
        </w:rPr>
        <w:t>phase</w:t>
      </w:r>
      <w:r w:rsidR="00877E9B" w:rsidRPr="00877E9B">
        <w:rPr>
          <w:rFonts w:ascii="Times New Roman" w:hAnsi="Times New Roman" w:cs="Times New Roman"/>
          <w:sz w:val="24"/>
          <w:szCs w:val="24"/>
        </w:rPr>
        <w:t xml:space="preserve">[1] + ".  You have " + ( 3 - </w:t>
      </w:r>
      <w:r w:rsidR="00877E9B" w:rsidRPr="00877E9B">
        <w:rPr>
          <w:rFonts w:ascii="Times New Roman" w:hAnsi="Times New Roman" w:cs="Times New Roman"/>
          <w:color w:val="00B0F0"/>
          <w:sz w:val="24"/>
          <w:szCs w:val="24"/>
        </w:rPr>
        <w:t>Count</w:t>
      </w:r>
      <w:r w:rsidR="00877E9B" w:rsidRPr="00877E9B">
        <w:rPr>
          <w:rFonts w:ascii="Times New Roman" w:hAnsi="Times New Roman" w:cs="Times New Roman"/>
          <w:sz w:val="24"/>
          <w:szCs w:val="24"/>
        </w:rPr>
        <w:t>) + " tries remaining."</w:t>
      </w:r>
    </w:p>
    <w:p w14:paraId="6838D9DD" w14:textId="77777777" w:rsidR="00877E9B" w:rsidRDefault="00877E9B" w:rsidP="00877E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E9B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0D6F87FD" w14:textId="77777777" w:rsidR="00877E9B" w:rsidRDefault="00877E9B" w:rsidP="00877E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wrong answer, got get new input</w:t>
      </w:r>
    </w:p>
    <w:p w14:paraId="0E3E50B0" w14:textId="471BB806" w:rsidR="00877E9B" w:rsidRPr="00877E9B" w:rsidRDefault="00877E9B" w:rsidP="00877E9B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77E9B">
        <w:rPr>
          <w:rFonts w:ascii="Times New Roman" w:hAnsi="Times New Roman" w:cs="Times New Roman"/>
          <w:color w:val="00B050"/>
          <w:sz w:val="24"/>
          <w:szCs w:val="24"/>
        </w:rPr>
        <w:t>NumberCheck</w:t>
      </w:r>
    </w:p>
    <w:p w14:paraId="36D9BCE6" w14:textId="4DFBD886" w:rsidR="00D353A1" w:rsidRDefault="00D353A1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51AE5DAD" w14:textId="7B3067D9" w:rsidR="00D353A1" w:rsidRDefault="00D353A1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7E9B" w:rsidRPr="00877E9B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877E9B">
        <w:rPr>
          <w:rFonts w:ascii="Times New Roman" w:hAnsi="Times New Roman" w:cs="Times New Roman"/>
          <w:sz w:val="24"/>
          <w:szCs w:val="24"/>
        </w:rPr>
        <w:t xml:space="preserve"> </w:t>
      </w:r>
      <w:r w:rsidR="00877E9B" w:rsidRPr="00877E9B">
        <w:rPr>
          <w:rFonts w:ascii="Times New Roman" w:hAnsi="Times New Roman" w:cs="Times New Roman"/>
          <w:sz w:val="24"/>
          <w:szCs w:val="24"/>
        </w:rPr>
        <w:t xml:space="preserve">"Sorry, that's the incorrect " + </w:t>
      </w:r>
      <w:r w:rsidR="00877E9B" w:rsidRPr="00877E9B">
        <w:rPr>
          <w:rFonts w:ascii="Times New Roman" w:hAnsi="Times New Roman" w:cs="Times New Roman"/>
          <w:color w:val="00B0F0"/>
          <w:sz w:val="24"/>
          <w:szCs w:val="24"/>
        </w:rPr>
        <w:t>phase</w:t>
      </w:r>
      <w:r w:rsidR="00877E9B" w:rsidRPr="00877E9B">
        <w:rPr>
          <w:rFonts w:ascii="Times New Roman" w:hAnsi="Times New Roman" w:cs="Times New Roman"/>
          <w:sz w:val="24"/>
          <w:szCs w:val="24"/>
        </w:rPr>
        <w:t>[1] + ".  This is your last attempt."</w:t>
      </w:r>
    </w:p>
    <w:p w14:paraId="0B0CEC71" w14:textId="01EC15FE" w:rsidR="00877E9B" w:rsidRDefault="00877E9B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E9B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0464894D" w14:textId="7CCCBB14" w:rsidR="00877E9B" w:rsidRDefault="00877E9B" w:rsidP="00877E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wrong answer, go get new input</w:t>
      </w:r>
    </w:p>
    <w:p w14:paraId="5E3122CB" w14:textId="77777777" w:rsidR="00877E9B" w:rsidRPr="00877E9B" w:rsidRDefault="00877E9B" w:rsidP="00877E9B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77E9B">
        <w:rPr>
          <w:rFonts w:ascii="Times New Roman" w:hAnsi="Times New Roman" w:cs="Times New Roman"/>
          <w:color w:val="00B050"/>
          <w:sz w:val="24"/>
          <w:szCs w:val="24"/>
        </w:rPr>
        <w:t>NumberCheck</w:t>
      </w:r>
    </w:p>
    <w:p w14:paraId="43E2A45C" w14:textId="667AD563" w:rsidR="00D353A1" w:rsidRDefault="00D353A1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115932C0" w14:textId="32B56BAD" w:rsidR="00D353A1" w:rsidRDefault="00D353A1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74F08C95" w14:textId="117ECDDD" w:rsidR="00D353A1" w:rsidRDefault="00D353A1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4201">
        <w:rPr>
          <w:rFonts w:ascii="Times New Roman" w:hAnsi="Times New Roman" w:cs="Times New Roman"/>
          <w:sz w:val="24"/>
          <w:szCs w:val="24"/>
        </w:rPr>
        <w:tab/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005BA716" w14:textId="5A37D726" w:rsidR="00E30032" w:rsidRDefault="00E3003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085D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2F1123CF" w14:textId="20387432" w:rsidR="00D353A1" w:rsidRDefault="00D353A1" w:rsidP="00C626F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30CE6A8C" w14:textId="40CC09E8" w:rsidR="002D1DDD" w:rsidRDefault="002D1DDD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2D1DDD">
        <w:rPr>
          <w:rFonts w:ascii="Times New Roman" w:hAnsi="Times New Roman" w:cs="Times New Roman"/>
          <w:color w:val="00B0F0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D1DDD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2D1DDD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2D1DDD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729CB5D" w14:textId="392E8291" w:rsidR="002D1DDD" w:rsidRDefault="002D1DDD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746E" w:rsidRPr="0069746E">
        <w:rPr>
          <w:rFonts w:ascii="Times New Roman" w:hAnsi="Times New Roman" w:cs="Times New Roman"/>
          <w:color w:val="FF0000"/>
          <w:sz w:val="24"/>
          <w:szCs w:val="24"/>
        </w:rPr>
        <w:t>Set</w:t>
      </w:r>
      <w:r w:rsidR="0069746E">
        <w:rPr>
          <w:rFonts w:ascii="Times New Roman" w:hAnsi="Times New Roman" w:cs="Times New Roman"/>
          <w:sz w:val="24"/>
          <w:szCs w:val="24"/>
        </w:rPr>
        <w:t xml:space="preserve"> </w:t>
      </w:r>
      <w:r w:rsidRPr="002D1DDD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9109D04" w14:textId="1583BF1F" w:rsidR="002D1DDD" w:rsidRDefault="002D1DDD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once a match has been found, reset Count so the password iteration gets 3 chances</w:t>
      </w:r>
    </w:p>
    <w:p w14:paraId="7A47CEC4" w14:textId="30A9A606" w:rsidR="002D1DDD" w:rsidRPr="002D1DDD" w:rsidRDefault="002D1DDD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1DDD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DDD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5AADA800" w14:textId="72D4CD66" w:rsidR="00E17548" w:rsidRDefault="00E17548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34BD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68D8BDC2" w14:textId="1217427B" w:rsidR="00E17548" w:rsidRDefault="00E17548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//Password verification section</w:t>
      </w:r>
    </w:p>
    <w:p w14:paraId="215E186A" w14:textId="2E07C2E2" w:rsidR="00B534BD" w:rsidRDefault="003C6D5A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</w:t>
      </w:r>
      <w:r w:rsidR="00B534BD">
        <w:rPr>
          <w:rFonts w:ascii="Times New Roman" w:hAnsi="Times New Roman" w:cs="Times New Roman"/>
          <w:sz w:val="24"/>
          <w:szCs w:val="24"/>
        </w:rPr>
        <w:t>hase[1] is now set to “password”</w:t>
      </w:r>
    </w:p>
    <w:p w14:paraId="52408262" w14:textId="2ED95A07" w:rsidR="00727774" w:rsidRDefault="0072777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534BD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Count != 4 AND test != Password[CusIndex]</w:t>
      </w:r>
    </w:p>
    <w:p w14:paraId="468E3F2D" w14:textId="6A48AF6B" w:rsidR="00727774" w:rsidRDefault="00727774" w:rsidP="007277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085D">
        <w:rPr>
          <w:rFonts w:ascii="Times New Roman" w:hAnsi="Times New Roman" w:cs="Times New Roman"/>
          <w:color w:val="00B0F0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!= </w:t>
      </w:r>
      <w:r>
        <w:rPr>
          <w:rFonts w:ascii="Times New Roman" w:hAnsi="Times New Roman" w:cs="Times New Roman"/>
          <w:color w:val="00B0F0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B2085D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A1A8381" w14:textId="2C7B931D" w:rsidR="00727774" w:rsidRDefault="00E659E2" w:rsidP="007277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//if count = 4, this section will be bypassed</w:t>
      </w:r>
      <w:r w:rsidR="00727774">
        <w:rPr>
          <w:rFonts w:ascii="Times New Roman" w:hAnsi="Times New Roman" w:cs="Times New Roman"/>
          <w:sz w:val="24"/>
          <w:szCs w:val="24"/>
        </w:rPr>
        <w:tab/>
      </w:r>
      <w:r w:rsidR="00727774">
        <w:rPr>
          <w:rFonts w:ascii="Times New Roman" w:hAnsi="Times New Roman" w:cs="Times New Roman"/>
          <w:sz w:val="24"/>
          <w:szCs w:val="24"/>
        </w:rPr>
        <w:tab/>
      </w:r>
      <w:r w:rsidR="00727774">
        <w:rPr>
          <w:rFonts w:ascii="Times New Roman" w:hAnsi="Times New Roman" w:cs="Times New Roman"/>
          <w:sz w:val="24"/>
          <w:szCs w:val="24"/>
        </w:rPr>
        <w:tab/>
      </w:r>
      <w:r w:rsidR="00727774">
        <w:rPr>
          <w:rFonts w:ascii="Times New Roman" w:hAnsi="Times New Roman" w:cs="Times New Roman"/>
          <w:sz w:val="24"/>
          <w:szCs w:val="24"/>
        </w:rPr>
        <w:tab/>
      </w:r>
      <w:r w:rsidR="00727774" w:rsidRPr="00B2085D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="00727774">
        <w:rPr>
          <w:rFonts w:ascii="Times New Roman" w:hAnsi="Times New Roman" w:cs="Times New Roman"/>
          <w:sz w:val="24"/>
          <w:szCs w:val="24"/>
        </w:rPr>
        <w:t xml:space="preserve"> </w:t>
      </w:r>
      <w:r w:rsidR="00727774" w:rsidRPr="00B2085D">
        <w:rPr>
          <w:rFonts w:ascii="Times New Roman" w:hAnsi="Times New Roman" w:cs="Times New Roman"/>
          <w:color w:val="00B0F0"/>
          <w:sz w:val="24"/>
          <w:szCs w:val="24"/>
        </w:rPr>
        <w:t>Count</w:t>
      </w:r>
      <w:r w:rsidR="00727774">
        <w:rPr>
          <w:rFonts w:ascii="Times New Roman" w:hAnsi="Times New Roman" w:cs="Times New Roman"/>
          <w:sz w:val="24"/>
          <w:szCs w:val="24"/>
        </w:rPr>
        <w:t xml:space="preserve"> &lt; 3 </w:t>
      </w:r>
      <w:r w:rsidR="00727774" w:rsidRPr="00B2085D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633DAC2" w14:textId="77777777" w:rsidR="00727774" w:rsidRDefault="00727774" w:rsidP="007277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E9B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E9B">
        <w:rPr>
          <w:rFonts w:ascii="Times New Roman" w:hAnsi="Times New Roman" w:cs="Times New Roman"/>
          <w:sz w:val="24"/>
          <w:szCs w:val="24"/>
        </w:rPr>
        <w:t xml:space="preserve">"Sorry, that's the incorrect " + </w:t>
      </w:r>
      <w:r w:rsidRPr="00877E9B">
        <w:rPr>
          <w:rFonts w:ascii="Times New Roman" w:hAnsi="Times New Roman" w:cs="Times New Roman"/>
          <w:color w:val="00B0F0"/>
          <w:sz w:val="24"/>
          <w:szCs w:val="24"/>
        </w:rPr>
        <w:t>phase</w:t>
      </w:r>
      <w:r w:rsidRPr="00877E9B">
        <w:rPr>
          <w:rFonts w:ascii="Times New Roman" w:hAnsi="Times New Roman" w:cs="Times New Roman"/>
          <w:sz w:val="24"/>
          <w:szCs w:val="24"/>
        </w:rPr>
        <w:t xml:space="preserve">[1] + ".  You have " + ( 3 - </w:t>
      </w:r>
      <w:r w:rsidRPr="00877E9B">
        <w:rPr>
          <w:rFonts w:ascii="Times New Roman" w:hAnsi="Times New Roman" w:cs="Times New Roman"/>
          <w:color w:val="00B0F0"/>
          <w:sz w:val="24"/>
          <w:szCs w:val="24"/>
        </w:rPr>
        <w:t>Count</w:t>
      </w:r>
      <w:r w:rsidRPr="00877E9B">
        <w:rPr>
          <w:rFonts w:ascii="Times New Roman" w:hAnsi="Times New Roman" w:cs="Times New Roman"/>
          <w:sz w:val="24"/>
          <w:szCs w:val="24"/>
        </w:rPr>
        <w:t>) + " tries remaining."</w:t>
      </w:r>
    </w:p>
    <w:p w14:paraId="4E5C17B9" w14:textId="77777777" w:rsidR="00727774" w:rsidRDefault="00727774" w:rsidP="007277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E9B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3E06E67B" w14:textId="77777777" w:rsidR="00727774" w:rsidRDefault="00727774" w:rsidP="007277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wrong answer, got get new input</w:t>
      </w:r>
    </w:p>
    <w:p w14:paraId="29C4C118" w14:textId="77777777" w:rsidR="00727774" w:rsidRPr="00877E9B" w:rsidRDefault="00727774" w:rsidP="00727774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77E9B">
        <w:rPr>
          <w:rFonts w:ascii="Times New Roman" w:hAnsi="Times New Roman" w:cs="Times New Roman"/>
          <w:color w:val="00B050"/>
          <w:sz w:val="24"/>
          <w:szCs w:val="24"/>
        </w:rPr>
        <w:lastRenderedPageBreak/>
        <w:t>NumberCheck</w:t>
      </w:r>
    </w:p>
    <w:p w14:paraId="7C308956" w14:textId="313F3D9C" w:rsidR="00727774" w:rsidRDefault="00727774" w:rsidP="0072777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622B6528" w14:textId="1B4B6ECC" w:rsidR="00902C7E" w:rsidRDefault="00902C7E" w:rsidP="007277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r w:rsidRPr="00B2085D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  <w:r w:rsidRPr="00B2085D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6D119D5A" w14:textId="77777777" w:rsidR="00727774" w:rsidRDefault="00727774" w:rsidP="007277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E9B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E9B">
        <w:rPr>
          <w:rFonts w:ascii="Times New Roman" w:hAnsi="Times New Roman" w:cs="Times New Roman"/>
          <w:sz w:val="24"/>
          <w:szCs w:val="24"/>
        </w:rPr>
        <w:t xml:space="preserve">"Sorry, that's the incorrect " + </w:t>
      </w:r>
      <w:r w:rsidRPr="00877E9B">
        <w:rPr>
          <w:rFonts w:ascii="Times New Roman" w:hAnsi="Times New Roman" w:cs="Times New Roman"/>
          <w:color w:val="00B0F0"/>
          <w:sz w:val="24"/>
          <w:szCs w:val="24"/>
        </w:rPr>
        <w:t>phase</w:t>
      </w:r>
      <w:r w:rsidRPr="00877E9B">
        <w:rPr>
          <w:rFonts w:ascii="Times New Roman" w:hAnsi="Times New Roman" w:cs="Times New Roman"/>
          <w:sz w:val="24"/>
          <w:szCs w:val="24"/>
        </w:rPr>
        <w:t>[1] + ".  This is your last attempt."</w:t>
      </w:r>
    </w:p>
    <w:p w14:paraId="57CE824D" w14:textId="77777777" w:rsidR="00727774" w:rsidRDefault="00727774" w:rsidP="007277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7E9B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2869A083" w14:textId="04D828A1" w:rsidR="00727774" w:rsidRDefault="00727774" w:rsidP="007277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wrong answer, go get new input</w:t>
      </w:r>
    </w:p>
    <w:p w14:paraId="773F8193" w14:textId="74B5C3C6" w:rsidR="00727774" w:rsidRDefault="00727774" w:rsidP="00727774">
      <w:pPr>
        <w:pStyle w:val="NoSpacing"/>
        <w:ind w:left="2160" w:firstLine="720"/>
        <w:rPr>
          <w:rFonts w:ascii="Times New Roman" w:hAnsi="Times New Roman" w:cs="Times New Roman"/>
          <w:color w:val="00B050"/>
          <w:sz w:val="24"/>
          <w:szCs w:val="24"/>
        </w:rPr>
      </w:pPr>
      <w:r w:rsidRPr="00877E9B">
        <w:rPr>
          <w:rFonts w:ascii="Times New Roman" w:hAnsi="Times New Roman" w:cs="Times New Roman"/>
          <w:color w:val="00B050"/>
          <w:sz w:val="24"/>
          <w:szCs w:val="24"/>
        </w:rPr>
        <w:t>NumberCheck</w:t>
      </w:r>
    </w:p>
    <w:p w14:paraId="7C247FAF" w14:textId="7D9FC6D2" w:rsidR="00902C7E" w:rsidRPr="00902C7E" w:rsidRDefault="00902C7E" w:rsidP="00902C7E">
      <w:pPr>
        <w:pStyle w:val="NoSpacing"/>
        <w:ind w:left="216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902C7E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3A01B9C2" w14:textId="38A26E86" w:rsidR="00E84201" w:rsidRDefault="00E84201" w:rsidP="00E8420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="00532F49">
        <w:rPr>
          <w:rFonts w:ascii="Times New Roman" w:hAnsi="Times New Roman" w:cs="Times New Roman"/>
          <w:color w:val="00B050"/>
          <w:sz w:val="24"/>
          <w:szCs w:val="24"/>
        </w:rPr>
        <w:tab/>
      </w:r>
      <w:r w:rsidR="00532F49">
        <w:rPr>
          <w:rFonts w:ascii="Times New Roman" w:hAnsi="Times New Roman" w:cs="Times New Roman"/>
          <w:color w:val="00B050"/>
          <w:sz w:val="24"/>
          <w:szCs w:val="24"/>
        </w:rPr>
        <w:tab/>
      </w:r>
      <w:r w:rsidR="00532F49"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E84201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4A76D7EE" w14:textId="0CB929D7" w:rsidR="00532F49" w:rsidRDefault="00532F49" w:rsidP="00E8420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3686DBF9" w14:textId="15EFD024" w:rsidR="00532F49" w:rsidRDefault="00532F49" w:rsidP="00E8420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END WHILE</w:t>
      </w:r>
    </w:p>
    <w:p w14:paraId="2C10B824" w14:textId="12645B3B" w:rsidR="00DA7B7C" w:rsidRPr="00877E9B" w:rsidRDefault="00DA7B7C" w:rsidP="00E842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7F4869D1" w14:textId="3CA98796" w:rsidR="00C626F9" w:rsidRPr="008F595E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7719E">
        <w:rPr>
          <w:rFonts w:ascii="Times New Roman" w:hAnsi="Times New Roman" w:cs="Times New Roman"/>
          <w:color w:val="00B050"/>
          <w:sz w:val="24"/>
          <w:szCs w:val="24"/>
        </w:rPr>
        <w:t>NotNumberCheck</w:t>
      </w:r>
    </w:p>
    <w:p w14:paraId="6A6DC37F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6E7FDC8A" w14:textId="77777777" w:rsidR="00461169" w:rsidRDefault="00C626F9" w:rsidP="00C626F9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61169">
        <w:rPr>
          <w:rFonts w:ascii="Times New Roman" w:hAnsi="Times New Roman" w:cs="Times New Roman"/>
          <w:bCs/>
          <w:sz w:val="24"/>
          <w:szCs w:val="24"/>
        </w:rPr>
        <w:t xml:space="preserve">generates output when a user returns to the main menu, completes three transactions, </w:t>
      </w:r>
    </w:p>
    <w:p w14:paraId="0FF1DC92" w14:textId="57879354" w:rsidR="00C626F9" w:rsidRDefault="0046116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// or quits the program, and displays the prompt to enter an amount for a transaction</w:t>
      </w:r>
    </w:p>
    <w:p w14:paraId="4CA78310" w14:textId="31D91FA9" w:rsidR="00C626F9" w:rsidRDefault="00AF4263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ActionMenu</w:t>
      </w:r>
    </w:p>
    <w:p w14:paraId="3C9832DD" w14:textId="4A10FF98" w:rsidR="008C638D" w:rsidRDefault="008C638D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055C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55C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= 3 </w:t>
      </w:r>
      <w:r w:rsidRPr="003B055C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613CB076" w14:textId="29784086" w:rsidR="00B4626F" w:rsidRDefault="003B055C" w:rsidP="003B05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055C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55C">
        <w:rPr>
          <w:rFonts w:ascii="Times New Roman" w:hAnsi="Times New Roman" w:cs="Times New Roman"/>
          <w:sz w:val="24"/>
          <w:szCs w:val="24"/>
        </w:rPr>
        <w:t>"*************************************"</w:t>
      </w:r>
    </w:p>
    <w:p w14:paraId="05502994" w14:textId="124E9D6C" w:rsidR="003B055C" w:rsidRDefault="003B055C" w:rsidP="003B05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055C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55C">
        <w:rPr>
          <w:rFonts w:ascii="Times New Roman" w:hAnsi="Times New Roman" w:cs="Times New Roman"/>
          <w:sz w:val="24"/>
          <w:szCs w:val="24"/>
        </w:rPr>
        <w:t>"*  No transaction made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8C8FD09" w14:textId="00BEDCBE" w:rsidR="003B055C" w:rsidRDefault="003B055C" w:rsidP="003B05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055C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55C">
        <w:rPr>
          <w:rFonts w:ascii="Times New Roman" w:hAnsi="Times New Roman" w:cs="Times New Roman"/>
          <w:sz w:val="24"/>
          <w:szCs w:val="24"/>
        </w:rPr>
        <w:t>"*  Click OK to continue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EA8BD8A" w14:textId="3DA9DCD3" w:rsidR="003B055C" w:rsidRDefault="003B055C" w:rsidP="003B05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055C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55C">
        <w:rPr>
          <w:rFonts w:ascii="Times New Roman" w:hAnsi="Times New Roman" w:cs="Times New Roman"/>
          <w:sz w:val="24"/>
          <w:szCs w:val="24"/>
        </w:rPr>
        <w:t>"*************************************"</w:t>
      </w:r>
    </w:p>
    <w:p w14:paraId="46A405A2" w14:textId="37E4DF58" w:rsidR="003B055C" w:rsidRDefault="003B055C" w:rsidP="003B05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055C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55C">
        <w:rPr>
          <w:rFonts w:ascii="Times New Roman" w:hAnsi="Times New Roman" w:cs="Times New Roman"/>
          <w:sz w:val="24"/>
          <w:szCs w:val="24"/>
        </w:rPr>
        <w:t>"Click OK to continue"</w:t>
      </w:r>
    </w:p>
    <w:p w14:paraId="592F67A3" w14:textId="6B9BDBBF" w:rsidR="003B055C" w:rsidRDefault="003B055C" w:rsidP="003B05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055C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D5A">
        <w:rPr>
          <w:rFonts w:ascii="Times New Roman" w:hAnsi="Times New Roman" w:cs="Times New Roman"/>
          <w:color w:val="00B0F0"/>
          <w:sz w:val="24"/>
          <w:szCs w:val="24"/>
        </w:rPr>
        <w:t>nothing</w:t>
      </w:r>
    </w:p>
    <w:p w14:paraId="637D5D8D" w14:textId="720F904E" w:rsidR="008C638D" w:rsidRDefault="008C638D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055C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6613A692" w14:textId="2EB146CF" w:rsidR="003D7502" w:rsidRDefault="003D750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3B055C">
        <w:rPr>
          <w:rFonts w:ascii="Times New Roman" w:hAnsi="Times New Roman" w:cs="Times New Roman"/>
          <w:sz w:val="24"/>
          <w:szCs w:val="24"/>
        </w:rPr>
        <w:t xml:space="preserve">chooses between </w:t>
      </w:r>
      <w:r>
        <w:rPr>
          <w:rFonts w:ascii="Times New Roman" w:hAnsi="Times New Roman" w:cs="Times New Roman"/>
          <w:sz w:val="24"/>
          <w:szCs w:val="24"/>
        </w:rPr>
        <w:t>end program options or transaction account selection</w:t>
      </w:r>
    </w:p>
    <w:p w14:paraId="7606FC76" w14:textId="6F536BC8" w:rsidR="008C638D" w:rsidRDefault="008C638D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055C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7502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= “mainmenu” </w:t>
      </w:r>
      <w:r w:rsidRPr="003B055C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B44BCC4" w14:textId="6C1D4484" w:rsidR="00B4626F" w:rsidRDefault="00B4626F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3D7502">
        <w:rPr>
          <w:rFonts w:ascii="Times New Roman" w:hAnsi="Times New Roman" w:cs="Times New Roman"/>
          <w:sz w:val="24"/>
          <w:szCs w:val="24"/>
        </w:rPr>
        <w:t xml:space="preserve"> chooses between manually quitting or having 3 transactions</w:t>
      </w:r>
    </w:p>
    <w:p w14:paraId="0ED60546" w14:textId="2AEC763C" w:rsidR="008C638D" w:rsidRDefault="008C638D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1844">
        <w:rPr>
          <w:rFonts w:ascii="Times New Roman" w:hAnsi="Times New Roman" w:cs="Times New Roman"/>
          <w:sz w:val="24"/>
          <w:szCs w:val="24"/>
        </w:rPr>
        <w:tab/>
      </w:r>
      <w:r w:rsidRPr="003D750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7502">
        <w:rPr>
          <w:rFonts w:ascii="Times New Roman" w:hAnsi="Times New Roman" w:cs="Times New Roman"/>
          <w:color w:val="00B0F0"/>
          <w:sz w:val="24"/>
          <w:szCs w:val="24"/>
        </w:rPr>
        <w:t xml:space="preserve">TransCount </w:t>
      </w:r>
      <w:r w:rsidR="0069746E">
        <w:rPr>
          <w:rFonts w:ascii="Times New Roman" w:hAnsi="Times New Roman" w:cs="Times New Roman"/>
          <w:color w:val="00B0F0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= 4 </w:t>
      </w:r>
      <w:r w:rsidRPr="003D750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004BFB28" w14:textId="29469230" w:rsidR="00B4626F" w:rsidRDefault="00B4626F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630B90">
        <w:rPr>
          <w:rFonts w:ascii="Times New Roman" w:hAnsi="Times New Roman" w:cs="Times New Roman"/>
          <w:sz w:val="24"/>
          <w:szCs w:val="24"/>
        </w:rPr>
        <w:t xml:space="preserve">completed </w:t>
      </w:r>
      <w:r w:rsidR="00355E73">
        <w:rPr>
          <w:rFonts w:ascii="Times New Roman" w:hAnsi="Times New Roman" w:cs="Times New Roman"/>
          <w:sz w:val="24"/>
          <w:szCs w:val="24"/>
        </w:rPr>
        <w:t>3 transactions</w:t>
      </w:r>
    </w:p>
    <w:p w14:paraId="1363053F" w14:textId="26F8B2FC" w:rsidR="00630B90" w:rsidRDefault="00630B90" w:rsidP="0094184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50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B90">
        <w:rPr>
          <w:rFonts w:ascii="Times New Roman" w:hAnsi="Times New Roman" w:cs="Times New Roman"/>
          <w:sz w:val="24"/>
          <w:szCs w:val="24"/>
        </w:rPr>
        <w:t>"*****************************"</w:t>
      </w:r>
    </w:p>
    <w:p w14:paraId="2DF73EEC" w14:textId="3B50C2E1" w:rsidR="00630B90" w:rsidRDefault="00630B90" w:rsidP="0094184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50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B90">
        <w:rPr>
          <w:rFonts w:ascii="Times New Roman" w:hAnsi="Times New Roman" w:cs="Times New Roman"/>
          <w:sz w:val="24"/>
          <w:szCs w:val="24"/>
        </w:rPr>
        <w:t>"*  You have completed three"</w:t>
      </w:r>
    </w:p>
    <w:p w14:paraId="1E0E73AF" w14:textId="7BCC70F4" w:rsidR="00630B90" w:rsidRDefault="00630B90" w:rsidP="0094184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50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B90">
        <w:rPr>
          <w:rFonts w:ascii="Times New Roman" w:hAnsi="Times New Roman" w:cs="Times New Roman"/>
          <w:sz w:val="24"/>
          <w:szCs w:val="24"/>
        </w:rPr>
        <w:t>"*  transactions in this session.  To   "</w:t>
      </w:r>
    </w:p>
    <w:p w14:paraId="1ADC0556" w14:textId="2F285E81" w:rsidR="00630B90" w:rsidRDefault="00630B90" w:rsidP="0094184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50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B90">
        <w:rPr>
          <w:rFonts w:ascii="Times New Roman" w:hAnsi="Times New Roman" w:cs="Times New Roman"/>
          <w:sz w:val="24"/>
          <w:szCs w:val="24"/>
        </w:rPr>
        <w:t>"*  continue you must log in again. "</w:t>
      </w:r>
    </w:p>
    <w:p w14:paraId="46B54844" w14:textId="2E907D82" w:rsidR="00630B90" w:rsidRDefault="00630B90" w:rsidP="0094184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50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B90">
        <w:rPr>
          <w:rFonts w:ascii="Times New Roman" w:hAnsi="Times New Roman" w:cs="Times New Roman"/>
          <w:sz w:val="24"/>
          <w:szCs w:val="24"/>
        </w:rPr>
        <w:t>"*  Thank you for using the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8623D63" w14:textId="0F6B581C" w:rsidR="00630B90" w:rsidRDefault="00630B90" w:rsidP="0094184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50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B90">
        <w:rPr>
          <w:rFonts w:ascii="Times New Roman" w:hAnsi="Times New Roman" w:cs="Times New Roman"/>
          <w:sz w:val="24"/>
          <w:szCs w:val="24"/>
        </w:rPr>
        <w:t>"*  ATM Service.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11C209C" w14:textId="547F0B07" w:rsidR="00630B90" w:rsidRDefault="00630B90" w:rsidP="0094184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50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B90">
        <w:rPr>
          <w:rFonts w:ascii="Times New Roman" w:hAnsi="Times New Roman" w:cs="Times New Roman"/>
          <w:sz w:val="24"/>
          <w:szCs w:val="24"/>
        </w:rPr>
        <w:t>"*  Have a nice day.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DA0C7D5" w14:textId="7FCFD747" w:rsidR="00630B90" w:rsidRDefault="00630B90" w:rsidP="0094184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7502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B90">
        <w:rPr>
          <w:rFonts w:ascii="Times New Roman" w:hAnsi="Times New Roman" w:cs="Times New Roman"/>
          <w:sz w:val="24"/>
          <w:szCs w:val="24"/>
        </w:rPr>
        <w:t>"*****************************"</w:t>
      </w:r>
    </w:p>
    <w:p w14:paraId="7FC5B9A3" w14:textId="4D0E1EE2" w:rsidR="008C638D" w:rsidRDefault="008C638D" w:rsidP="0094184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0B90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48B04404" w14:textId="16040D3D" w:rsidR="00B4626F" w:rsidRDefault="00B4626F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355E73">
        <w:rPr>
          <w:rFonts w:ascii="Times New Roman" w:hAnsi="Times New Roman" w:cs="Times New Roman"/>
          <w:sz w:val="24"/>
          <w:szCs w:val="24"/>
        </w:rPr>
        <w:t>chose option 5</w:t>
      </w:r>
      <w:r w:rsidR="00AE0482">
        <w:rPr>
          <w:rFonts w:ascii="Times New Roman" w:hAnsi="Times New Roman" w:cs="Times New Roman"/>
          <w:sz w:val="24"/>
          <w:szCs w:val="24"/>
        </w:rPr>
        <w:t xml:space="preserve"> to quit program</w:t>
      </w:r>
    </w:p>
    <w:p w14:paraId="347C8972" w14:textId="17EB92C0" w:rsidR="00AE0482" w:rsidRDefault="00AE0482" w:rsidP="0094184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0B9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482">
        <w:rPr>
          <w:rFonts w:ascii="Times New Roman" w:hAnsi="Times New Roman" w:cs="Times New Roman"/>
          <w:sz w:val="24"/>
          <w:szCs w:val="24"/>
        </w:rPr>
        <w:t>"***************************"</w:t>
      </w:r>
    </w:p>
    <w:p w14:paraId="43698732" w14:textId="3C10D867" w:rsidR="00AE0482" w:rsidRDefault="00AE0482" w:rsidP="0094184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0B9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482">
        <w:rPr>
          <w:rFonts w:ascii="Times New Roman" w:hAnsi="Times New Roman" w:cs="Times New Roman"/>
          <w:sz w:val="24"/>
          <w:szCs w:val="24"/>
        </w:rPr>
        <w:t>"*  Thank you for using our ATM.  "</w:t>
      </w:r>
    </w:p>
    <w:p w14:paraId="6D4AACA6" w14:textId="7D973B14" w:rsidR="00AE0482" w:rsidRDefault="00AE0482" w:rsidP="0094184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0B9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482">
        <w:rPr>
          <w:rFonts w:ascii="Times New Roman" w:hAnsi="Times New Roman" w:cs="Times New Roman"/>
          <w:sz w:val="24"/>
          <w:szCs w:val="24"/>
        </w:rPr>
        <w:t>"*  Have a nice day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DC27AFB" w14:textId="7079504B" w:rsidR="00363F16" w:rsidRDefault="00363F16" w:rsidP="0094184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0B9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F16">
        <w:rPr>
          <w:rFonts w:ascii="Times New Roman" w:hAnsi="Times New Roman" w:cs="Times New Roman"/>
          <w:sz w:val="24"/>
          <w:szCs w:val="24"/>
        </w:rPr>
        <w:t>"***************************"</w:t>
      </w:r>
    </w:p>
    <w:p w14:paraId="7EF9D442" w14:textId="206820AA" w:rsidR="00355E73" w:rsidRDefault="00355E73" w:rsidP="00941844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30B90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B90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188775BB" w14:textId="77777777" w:rsidR="0000147F" w:rsidRDefault="0000147F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//prompt for amount to deposit, withdraw, or transfer</w:t>
      </w:r>
    </w:p>
    <w:p w14:paraId="5A4DDD7D" w14:textId="6D3D3962" w:rsidR="008C638D" w:rsidRDefault="008C638D" w:rsidP="002D5AA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147F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20551ABE" w14:textId="726974AC" w:rsidR="008C638D" w:rsidRDefault="008C638D" w:rsidP="002D5AA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147F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8C638D">
        <w:rPr>
          <w:rFonts w:ascii="Times New Roman" w:hAnsi="Times New Roman" w:cs="Times New Roman"/>
          <w:sz w:val="24"/>
          <w:szCs w:val="24"/>
        </w:rPr>
        <w:t>"*************************************"</w:t>
      </w:r>
    </w:p>
    <w:p w14:paraId="70875350" w14:textId="3D3B469C" w:rsidR="00B4626F" w:rsidRDefault="00B4626F" w:rsidP="003C6D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6D5A">
        <w:rPr>
          <w:rFonts w:ascii="Times New Roman" w:hAnsi="Times New Roman" w:cs="Times New Roman"/>
          <w:sz w:val="24"/>
          <w:szCs w:val="24"/>
        </w:rPr>
        <w:tab/>
      </w:r>
      <w:r w:rsidRPr="0000147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26F">
        <w:rPr>
          <w:rFonts w:ascii="Times New Roman" w:hAnsi="Times New Roman" w:cs="Times New Roman"/>
          <w:sz w:val="24"/>
          <w:szCs w:val="24"/>
        </w:rPr>
        <w:t xml:space="preserve">"* You may " + </w:t>
      </w:r>
      <w:r w:rsidRPr="003C6D5A">
        <w:rPr>
          <w:rFonts w:ascii="Times New Roman" w:hAnsi="Times New Roman" w:cs="Times New Roman"/>
          <w:color w:val="00B0F0"/>
          <w:sz w:val="24"/>
          <w:szCs w:val="24"/>
        </w:rPr>
        <w:t>phase</w:t>
      </w:r>
      <w:r w:rsidRPr="00B4626F">
        <w:rPr>
          <w:rFonts w:ascii="Times New Roman" w:hAnsi="Times New Roman" w:cs="Times New Roman"/>
          <w:sz w:val="24"/>
          <w:szCs w:val="24"/>
        </w:rPr>
        <w:t>[2] + " any amount up to $500. "</w:t>
      </w:r>
    </w:p>
    <w:p w14:paraId="6B9C88F3" w14:textId="3436CE26" w:rsidR="00B4626F" w:rsidRDefault="00B4626F" w:rsidP="003C6D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6D5A">
        <w:rPr>
          <w:rFonts w:ascii="Times New Roman" w:hAnsi="Times New Roman" w:cs="Times New Roman"/>
          <w:sz w:val="24"/>
          <w:szCs w:val="24"/>
        </w:rPr>
        <w:tab/>
      </w:r>
      <w:r w:rsidRPr="0000147F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D5A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= “transfer” </w:t>
      </w:r>
      <w:r w:rsidRPr="0000147F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16F2FCB" w14:textId="166C1FDF" w:rsidR="00B4626F" w:rsidRDefault="00B4626F" w:rsidP="002D5AA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147F">
        <w:rPr>
          <w:rFonts w:ascii="Times New Roman" w:hAnsi="Times New Roman" w:cs="Times New Roman"/>
          <w:sz w:val="24"/>
          <w:szCs w:val="24"/>
        </w:rPr>
        <w:tab/>
      </w:r>
      <w:r w:rsidRPr="0000147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26F">
        <w:rPr>
          <w:rFonts w:ascii="Times New Roman" w:hAnsi="Times New Roman" w:cs="Times New Roman"/>
          <w:sz w:val="24"/>
          <w:szCs w:val="24"/>
        </w:rPr>
        <w:t>"*  Select an account to transfer from.  "</w:t>
      </w:r>
    </w:p>
    <w:p w14:paraId="0043DEBF" w14:textId="79E7A46D" w:rsidR="00B4626F" w:rsidRDefault="00B4626F" w:rsidP="002D5AA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147F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469BD6EB" w14:textId="4644AB73" w:rsidR="00B4626F" w:rsidRDefault="00B4626F" w:rsidP="003C6D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147F">
        <w:rPr>
          <w:rFonts w:ascii="Times New Roman" w:hAnsi="Times New Roman" w:cs="Times New Roman"/>
          <w:sz w:val="24"/>
          <w:szCs w:val="24"/>
        </w:rPr>
        <w:tab/>
      </w:r>
      <w:r w:rsidR="003C6D5A">
        <w:rPr>
          <w:rFonts w:ascii="Times New Roman" w:hAnsi="Times New Roman" w:cs="Times New Roman"/>
          <w:sz w:val="24"/>
          <w:szCs w:val="24"/>
        </w:rPr>
        <w:tab/>
      </w:r>
      <w:r w:rsidRPr="0000147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26F">
        <w:rPr>
          <w:rFonts w:ascii="Times New Roman" w:hAnsi="Times New Roman" w:cs="Times New Roman"/>
          <w:sz w:val="24"/>
          <w:szCs w:val="24"/>
        </w:rPr>
        <w:t xml:space="preserve">"* Select an account for " + </w:t>
      </w:r>
      <w:r w:rsidRPr="003C6D5A">
        <w:rPr>
          <w:rFonts w:ascii="Times New Roman" w:hAnsi="Times New Roman" w:cs="Times New Roman"/>
          <w:color w:val="00B0F0"/>
          <w:sz w:val="24"/>
          <w:szCs w:val="24"/>
        </w:rPr>
        <w:t>phase</w:t>
      </w:r>
      <w:r w:rsidRPr="00B4626F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>”.”</w:t>
      </w:r>
    </w:p>
    <w:p w14:paraId="4F027114" w14:textId="151FE6DD" w:rsidR="00B4626F" w:rsidRDefault="00B4626F" w:rsidP="002D5AA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1844">
        <w:rPr>
          <w:rFonts w:ascii="Times New Roman" w:hAnsi="Times New Roman" w:cs="Times New Roman"/>
          <w:sz w:val="24"/>
          <w:szCs w:val="24"/>
        </w:rPr>
        <w:tab/>
      </w:r>
      <w:r w:rsidRPr="0000147F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47F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69ADE991" w14:textId="35E03396" w:rsidR="00B4626F" w:rsidRDefault="00B4626F" w:rsidP="002D5AA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147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26F">
        <w:rPr>
          <w:rFonts w:ascii="Times New Roman" w:hAnsi="Times New Roman" w:cs="Times New Roman"/>
          <w:sz w:val="24"/>
          <w:szCs w:val="24"/>
        </w:rPr>
        <w:t>"*   1- Checking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527C00E" w14:textId="15E1B377" w:rsidR="00B4626F" w:rsidRDefault="00B4626F" w:rsidP="002D5AA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147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26F">
        <w:rPr>
          <w:rFonts w:ascii="Times New Roman" w:hAnsi="Times New Roman" w:cs="Times New Roman"/>
          <w:sz w:val="24"/>
          <w:szCs w:val="24"/>
        </w:rPr>
        <w:t>"*   2- Savings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EAE9E52" w14:textId="21F90BD9" w:rsidR="00B4626F" w:rsidRDefault="00B4626F" w:rsidP="002D5AA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147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26F">
        <w:rPr>
          <w:rFonts w:ascii="Times New Roman" w:hAnsi="Times New Roman" w:cs="Times New Roman"/>
          <w:sz w:val="24"/>
          <w:szCs w:val="24"/>
        </w:rPr>
        <w:t>"*   3- Return to main menu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8FB7C7E" w14:textId="0EC4D3FD" w:rsidR="00B4626F" w:rsidRDefault="00B4626F" w:rsidP="002D5AA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147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26F">
        <w:rPr>
          <w:rFonts w:ascii="Times New Roman" w:hAnsi="Times New Roman" w:cs="Times New Roman"/>
          <w:sz w:val="24"/>
          <w:szCs w:val="24"/>
        </w:rPr>
        <w:t>"*************************************"</w:t>
      </w:r>
    </w:p>
    <w:p w14:paraId="469C9E93" w14:textId="78B107B9" w:rsidR="008C638D" w:rsidRDefault="0000147F" w:rsidP="002D5AAB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638D">
        <w:rPr>
          <w:rFonts w:ascii="Times New Roman" w:hAnsi="Times New Roman" w:cs="Times New Roman"/>
          <w:sz w:val="24"/>
          <w:szCs w:val="24"/>
        </w:rPr>
        <w:tab/>
      </w:r>
      <w:r w:rsidR="008C638D" w:rsidRPr="0000147F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="008C638D">
        <w:rPr>
          <w:rFonts w:ascii="Times New Roman" w:hAnsi="Times New Roman" w:cs="Times New Roman"/>
          <w:sz w:val="24"/>
          <w:szCs w:val="24"/>
        </w:rPr>
        <w:t xml:space="preserve"> </w:t>
      </w:r>
      <w:r w:rsidR="008C638D" w:rsidRPr="0000147F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05BD099A" w14:textId="766798FD" w:rsidR="003D7502" w:rsidRPr="008C638D" w:rsidRDefault="003D7502" w:rsidP="008C63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613F9">
        <w:rPr>
          <w:rFonts w:ascii="Times New Roman" w:hAnsi="Times New Roman" w:cs="Times New Roman"/>
          <w:color w:val="FF0000"/>
          <w:sz w:val="24"/>
          <w:szCs w:val="24"/>
        </w:rPr>
        <w:t>END IF</w:t>
      </w:r>
    </w:p>
    <w:p w14:paraId="515BD53A" w14:textId="3A9E4A9B" w:rsidR="00C626F9" w:rsidRPr="008F595E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="00AF42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F4263" w:rsidRPr="00E7719E">
        <w:rPr>
          <w:rFonts w:ascii="Times New Roman" w:hAnsi="Times New Roman" w:cs="Times New Roman"/>
          <w:color w:val="00B050"/>
          <w:sz w:val="24"/>
          <w:szCs w:val="24"/>
        </w:rPr>
        <w:t>ActionMenu</w:t>
      </w:r>
    </w:p>
    <w:p w14:paraId="20139D4C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2B861F30" w14:textId="6C38D62B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61169">
        <w:rPr>
          <w:rFonts w:ascii="Times New Roman" w:hAnsi="Times New Roman" w:cs="Times New Roman"/>
          <w:bCs/>
          <w:sz w:val="24"/>
          <w:szCs w:val="24"/>
        </w:rPr>
        <w:t>provides choices for available transaction types or to quit the program</w:t>
      </w:r>
    </w:p>
    <w:p w14:paraId="53673F37" w14:textId="3E926D2D" w:rsidR="00C626F9" w:rsidRDefault="00AF4263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MainMenu</w:t>
      </w:r>
    </w:p>
    <w:p w14:paraId="12732F9E" w14:textId="5ECF34A3" w:rsidR="008C638D" w:rsidRDefault="003025B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17A0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4E232BE1" w14:textId="037583E4" w:rsidR="003025B4" w:rsidRDefault="003025B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17A0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17A0">
        <w:rPr>
          <w:rFonts w:ascii="Times New Roman" w:hAnsi="Times New Roman" w:cs="Times New Roman"/>
          <w:color w:val="00B0F0"/>
          <w:sz w:val="24"/>
          <w:szCs w:val="24"/>
        </w:rPr>
        <w:t xml:space="preserve">TransCount </w:t>
      </w:r>
      <w:r>
        <w:rPr>
          <w:rFonts w:ascii="Times New Roman" w:hAnsi="Times New Roman" w:cs="Times New Roman"/>
          <w:sz w:val="24"/>
          <w:szCs w:val="24"/>
        </w:rPr>
        <w:t xml:space="preserve">!= 4 AND </w:t>
      </w:r>
      <w:r w:rsidRPr="001017A0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!= 5</w:t>
      </w:r>
    </w:p>
    <w:p w14:paraId="4E516B0A" w14:textId="50DF1634" w:rsidR="003025B4" w:rsidRPr="003025B4" w:rsidRDefault="003025B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17A0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3025B4">
        <w:rPr>
          <w:rFonts w:ascii="Times New Roman" w:hAnsi="Times New Roman" w:cs="Times New Roman"/>
          <w:sz w:val="24"/>
          <w:szCs w:val="24"/>
        </w:rPr>
        <w:t xml:space="preserve"> "**********************"</w:t>
      </w:r>
    </w:p>
    <w:p w14:paraId="6ED514FB" w14:textId="5A6B39D8" w:rsidR="003025B4" w:rsidRPr="003025B4" w:rsidRDefault="003025B4" w:rsidP="003025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ab/>
      </w:r>
      <w:r w:rsidRPr="003025B4">
        <w:rPr>
          <w:rFonts w:ascii="Times New Roman" w:hAnsi="Times New Roman" w:cs="Times New Roman"/>
          <w:sz w:val="24"/>
          <w:szCs w:val="24"/>
        </w:rPr>
        <w:tab/>
      </w:r>
      <w:r w:rsidRPr="001017A0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3025B4">
        <w:rPr>
          <w:rFonts w:ascii="Times New Roman" w:hAnsi="Times New Roman" w:cs="Times New Roman"/>
          <w:sz w:val="24"/>
          <w:szCs w:val="24"/>
        </w:rPr>
        <w:t xml:space="preserve"> "*     1 Deposit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4847CC7" w14:textId="41DAEE2C" w:rsidR="003025B4" w:rsidRPr="003025B4" w:rsidRDefault="003025B4" w:rsidP="003025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ab/>
      </w:r>
      <w:r w:rsidRPr="003025B4">
        <w:rPr>
          <w:rFonts w:ascii="Times New Roman" w:hAnsi="Times New Roman" w:cs="Times New Roman"/>
          <w:sz w:val="24"/>
          <w:szCs w:val="24"/>
        </w:rPr>
        <w:tab/>
      </w:r>
      <w:r w:rsidRPr="001017A0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3025B4">
        <w:rPr>
          <w:rFonts w:ascii="Times New Roman" w:hAnsi="Times New Roman" w:cs="Times New Roman"/>
          <w:sz w:val="24"/>
          <w:szCs w:val="24"/>
        </w:rPr>
        <w:t xml:space="preserve"> </w:t>
      </w:r>
      <w:r w:rsidR="001017A0" w:rsidRPr="001017A0">
        <w:rPr>
          <w:rFonts w:ascii="Times New Roman" w:hAnsi="Times New Roman" w:cs="Times New Roman"/>
          <w:sz w:val="24"/>
          <w:szCs w:val="24"/>
        </w:rPr>
        <w:t>"*     2 Withdrawal</w:t>
      </w:r>
      <w:r w:rsidR="001017A0">
        <w:rPr>
          <w:rFonts w:ascii="Times New Roman" w:hAnsi="Times New Roman" w:cs="Times New Roman"/>
          <w:sz w:val="24"/>
          <w:szCs w:val="24"/>
        </w:rPr>
        <w:t>”</w:t>
      </w:r>
    </w:p>
    <w:p w14:paraId="49FAEF58" w14:textId="5FF6DD0E" w:rsidR="003025B4" w:rsidRPr="003025B4" w:rsidRDefault="003025B4" w:rsidP="003025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ab/>
      </w:r>
      <w:r w:rsidRPr="003025B4">
        <w:rPr>
          <w:rFonts w:ascii="Times New Roman" w:hAnsi="Times New Roman" w:cs="Times New Roman"/>
          <w:sz w:val="24"/>
          <w:szCs w:val="24"/>
        </w:rPr>
        <w:tab/>
      </w:r>
      <w:r w:rsidRPr="001017A0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3025B4">
        <w:rPr>
          <w:rFonts w:ascii="Times New Roman" w:hAnsi="Times New Roman" w:cs="Times New Roman"/>
          <w:sz w:val="24"/>
          <w:szCs w:val="24"/>
        </w:rPr>
        <w:t xml:space="preserve"> </w:t>
      </w:r>
      <w:r w:rsidR="001017A0" w:rsidRPr="001017A0">
        <w:rPr>
          <w:rFonts w:ascii="Times New Roman" w:hAnsi="Times New Roman" w:cs="Times New Roman"/>
          <w:sz w:val="24"/>
          <w:szCs w:val="24"/>
        </w:rPr>
        <w:t>"*     3 Balance Inquiry</w:t>
      </w:r>
      <w:r w:rsidR="001017A0">
        <w:rPr>
          <w:rFonts w:ascii="Times New Roman" w:hAnsi="Times New Roman" w:cs="Times New Roman"/>
          <w:sz w:val="24"/>
          <w:szCs w:val="24"/>
        </w:rPr>
        <w:t>”</w:t>
      </w:r>
    </w:p>
    <w:p w14:paraId="5DE13DD2" w14:textId="71B8C3FD" w:rsidR="003025B4" w:rsidRPr="003025B4" w:rsidRDefault="003025B4" w:rsidP="003025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ab/>
      </w:r>
      <w:r w:rsidRPr="003025B4">
        <w:rPr>
          <w:rFonts w:ascii="Times New Roman" w:hAnsi="Times New Roman" w:cs="Times New Roman"/>
          <w:sz w:val="24"/>
          <w:szCs w:val="24"/>
        </w:rPr>
        <w:tab/>
      </w:r>
      <w:r w:rsidRPr="001017A0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3025B4">
        <w:rPr>
          <w:rFonts w:ascii="Times New Roman" w:hAnsi="Times New Roman" w:cs="Times New Roman"/>
          <w:sz w:val="24"/>
          <w:szCs w:val="24"/>
        </w:rPr>
        <w:t xml:space="preserve"> </w:t>
      </w:r>
      <w:r w:rsidR="001017A0" w:rsidRPr="001017A0">
        <w:rPr>
          <w:rFonts w:ascii="Times New Roman" w:hAnsi="Times New Roman" w:cs="Times New Roman"/>
          <w:sz w:val="24"/>
          <w:szCs w:val="24"/>
        </w:rPr>
        <w:t>"*     4 Transfer Balance</w:t>
      </w:r>
      <w:r w:rsidR="001017A0">
        <w:rPr>
          <w:rFonts w:ascii="Times New Roman" w:hAnsi="Times New Roman" w:cs="Times New Roman"/>
          <w:sz w:val="24"/>
          <w:szCs w:val="24"/>
        </w:rPr>
        <w:t>”</w:t>
      </w:r>
    </w:p>
    <w:p w14:paraId="04BE796C" w14:textId="61F69B9F" w:rsidR="003025B4" w:rsidRPr="003025B4" w:rsidRDefault="003025B4" w:rsidP="003025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ab/>
      </w:r>
      <w:r w:rsidRPr="003025B4">
        <w:rPr>
          <w:rFonts w:ascii="Times New Roman" w:hAnsi="Times New Roman" w:cs="Times New Roman"/>
          <w:sz w:val="24"/>
          <w:szCs w:val="24"/>
        </w:rPr>
        <w:tab/>
      </w:r>
      <w:r w:rsidRPr="001017A0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3025B4">
        <w:rPr>
          <w:rFonts w:ascii="Times New Roman" w:hAnsi="Times New Roman" w:cs="Times New Roman"/>
          <w:sz w:val="24"/>
          <w:szCs w:val="24"/>
        </w:rPr>
        <w:t xml:space="preserve"> </w:t>
      </w:r>
      <w:r w:rsidR="001017A0" w:rsidRPr="001017A0">
        <w:rPr>
          <w:rFonts w:ascii="Times New Roman" w:hAnsi="Times New Roman" w:cs="Times New Roman"/>
          <w:sz w:val="24"/>
          <w:szCs w:val="24"/>
        </w:rPr>
        <w:t>"*     5 Log Out</w:t>
      </w:r>
      <w:r w:rsidR="001017A0">
        <w:rPr>
          <w:rFonts w:ascii="Times New Roman" w:hAnsi="Times New Roman" w:cs="Times New Roman"/>
          <w:sz w:val="24"/>
          <w:szCs w:val="24"/>
        </w:rPr>
        <w:t>”</w:t>
      </w:r>
    </w:p>
    <w:p w14:paraId="5FEB335A" w14:textId="67AE38F4" w:rsidR="003025B4" w:rsidRPr="003025B4" w:rsidRDefault="003025B4" w:rsidP="003025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ab/>
      </w:r>
      <w:r w:rsidRPr="003025B4">
        <w:rPr>
          <w:rFonts w:ascii="Times New Roman" w:hAnsi="Times New Roman" w:cs="Times New Roman"/>
          <w:sz w:val="24"/>
          <w:szCs w:val="24"/>
        </w:rPr>
        <w:tab/>
      </w:r>
      <w:r w:rsidRPr="001017A0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3025B4">
        <w:rPr>
          <w:rFonts w:ascii="Times New Roman" w:hAnsi="Times New Roman" w:cs="Times New Roman"/>
          <w:sz w:val="24"/>
          <w:szCs w:val="24"/>
        </w:rPr>
        <w:t xml:space="preserve"> </w:t>
      </w:r>
      <w:r w:rsidR="001017A0" w:rsidRPr="001017A0">
        <w:rPr>
          <w:rFonts w:ascii="Times New Roman" w:hAnsi="Times New Roman" w:cs="Times New Roman"/>
          <w:sz w:val="24"/>
          <w:szCs w:val="24"/>
        </w:rPr>
        <w:t>"*     Select an option (1 - 5)"</w:t>
      </w:r>
    </w:p>
    <w:p w14:paraId="158BAEDD" w14:textId="7511087D" w:rsidR="003025B4" w:rsidRPr="003025B4" w:rsidRDefault="003025B4" w:rsidP="003025B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5B4">
        <w:rPr>
          <w:rFonts w:ascii="Times New Roman" w:hAnsi="Times New Roman" w:cs="Times New Roman"/>
          <w:sz w:val="24"/>
          <w:szCs w:val="24"/>
        </w:rPr>
        <w:tab/>
      </w:r>
      <w:r w:rsidRPr="003025B4">
        <w:rPr>
          <w:rFonts w:ascii="Times New Roman" w:hAnsi="Times New Roman" w:cs="Times New Roman"/>
          <w:sz w:val="24"/>
          <w:szCs w:val="24"/>
        </w:rPr>
        <w:tab/>
      </w:r>
      <w:r w:rsidRPr="001017A0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3025B4">
        <w:rPr>
          <w:rFonts w:ascii="Times New Roman" w:hAnsi="Times New Roman" w:cs="Times New Roman"/>
          <w:sz w:val="24"/>
          <w:szCs w:val="24"/>
        </w:rPr>
        <w:t xml:space="preserve"> </w:t>
      </w:r>
      <w:r w:rsidR="001017A0" w:rsidRPr="001017A0">
        <w:rPr>
          <w:rFonts w:ascii="Times New Roman" w:hAnsi="Times New Roman" w:cs="Times New Roman"/>
          <w:sz w:val="24"/>
          <w:szCs w:val="24"/>
        </w:rPr>
        <w:t>"**********************"</w:t>
      </w:r>
    </w:p>
    <w:p w14:paraId="33821257" w14:textId="1D16594D" w:rsidR="003025B4" w:rsidRDefault="003025B4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17A0">
        <w:rPr>
          <w:rFonts w:ascii="Times New Roman" w:hAnsi="Times New Roman" w:cs="Times New Roman"/>
          <w:sz w:val="24"/>
          <w:szCs w:val="24"/>
        </w:rPr>
        <w:tab/>
      </w:r>
      <w:r w:rsidR="001017A0" w:rsidRPr="001017A0">
        <w:rPr>
          <w:rFonts w:ascii="Times New Roman" w:hAnsi="Times New Roman" w:cs="Times New Roman"/>
          <w:color w:val="FF0000"/>
          <w:sz w:val="24"/>
          <w:szCs w:val="24"/>
        </w:rPr>
        <w:t>Set</w:t>
      </w:r>
      <w:r w:rsidR="001017A0">
        <w:rPr>
          <w:rFonts w:ascii="Times New Roman" w:hAnsi="Times New Roman" w:cs="Times New Roman"/>
          <w:sz w:val="24"/>
          <w:szCs w:val="24"/>
        </w:rPr>
        <w:t xml:space="preserve"> </w:t>
      </w:r>
      <w:r w:rsidR="001017A0" w:rsidRPr="001017A0">
        <w:rPr>
          <w:rFonts w:ascii="Times New Roman" w:hAnsi="Times New Roman" w:cs="Times New Roman"/>
          <w:color w:val="00B0F0"/>
          <w:sz w:val="24"/>
          <w:szCs w:val="24"/>
        </w:rPr>
        <w:t>phase</w:t>
      </w:r>
      <w:r w:rsidR="001017A0">
        <w:rPr>
          <w:rFonts w:ascii="Times New Roman" w:hAnsi="Times New Roman" w:cs="Times New Roman"/>
          <w:sz w:val="24"/>
          <w:szCs w:val="24"/>
        </w:rPr>
        <w:t>[2] = “</w:t>
      </w:r>
      <w:r w:rsidR="001017A0" w:rsidRPr="001017A0">
        <w:rPr>
          <w:rFonts w:ascii="Times New Roman" w:hAnsi="Times New Roman" w:cs="Times New Roman"/>
          <w:color w:val="00B0F0"/>
          <w:sz w:val="24"/>
          <w:szCs w:val="24"/>
        </w:rPr>
        <w:t>mainmenu</w:t>
      </w:r>
      <w:r w:rsidR="001017A0">
        <w:rPr>
          <w:rFonts w:ascii="Times New Roman" w:hAnsi="Times New Roman" w:cs="Times New Roman"/>
          <w:sz w:val="24"/>
          <w:szCs w:val="24"/>
        </w:rPr>
        <w:t>”</w:t>
      </w:r>
    </w:p>
    <w:p w14:paraId="7D6C9358" w14:textId="44CEB83C" w:rsidR="001017A0" w:rsidRDefault="001017A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17A0">
        <w:rPr>
          <w:rFonts w:ascii="Times New Roman" w:hAnsi="Times New Roman" w:cs="Times New Roman"/>
          <w:color w:val="00B050"/>
          <w:sz w:val="24"/>
          <w:szCs w:val="24"/>
        </w:rPr>
        <w:t>NumberCheck</w:t>
      </w:r>
    </w:p>
    <w:p w14:paraId="497EA392" w14:textId="42789F08" w:rsidR="001017A0" w:rsidRDefault="00D87BA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7504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= 1 </w:t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FB53961" w14:textId="7EC35BC4" w:rsidR="00D87BA7" w:rsidRDefault="00D87BA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27A4692A" w14:textId="274A6A8C" w:rsidR="00D87BA7" w:rsidRDefault="00D87BA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00B050"/>
          <w:sz w:val="24"/>
          <w:szCs w:val="24"/>
        </w:rPr>
        <w:t>Deposit</w:t>
      </w:r>
    </w:p>
    <w:p w14:paraId="6CE65679" w14:textId="10810FA3" w:rsidR="00D87BA7" w:rsidRDefault="00D87BA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424188AD" w14:textId="36B2065E" w:rsidR="00D87BA7" w:rsidRDefault="00D87BA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7504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= 2 </w:t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F9BFE7F" w14:textId="36554117" w:rsidR="00D87BA7" w:rsidRDefault="00D87BA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7FAEF255" w14:textId="037CBA44" w:rsidR="00D87BA7" w:rsidRDefault="00D87BA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00B050"/>
          <w:sz w:val="24"/>
          <w:szCs w:val="24"/>
        </w:rPr>
        <w:t>Withdrawal</w:t>
      </w:r>
    </w:p>
    <w:p w14:paraId="63028370" w14:textId="48D8CE2F" w:rsidR="00D87BA7" w:rsidRDefault="00D87BA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406AC70D" w14:textId="6CED4E9C" w:rsidR="00D87BA7" w:rsidRDefault="00D87BA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7504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= 3 </w:t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35B1554" w14:textId="676CAA86" w:rsidR="00D87BA7" w:rsidRDefault="00D87BA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4ED6B2EA" w14:textId="4F0A9AAB" w:rsidR="00D87BA7" w:rsidRDefault="00D87BA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00B050"/>
          <w:sz w:val="24"/>
          <w:szCs w:val="24"/>
        </w:rPr>
        <w:t>ShowBalance</w:t>
      </w:r>
    </w:p>
    <w:p w14:paraId="64DC80CA" w14:textId="0454E303" w:rsidR="00D87BA7" w:rsidRDefault="00D87BA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0DDE4FB3" w14:textId="6C42993C" w:rsidR="00D87BA7" w:rsidRDefault="00D87BA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7504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= 4 </w:t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9A2D4D8" w14:textId="633107E8" w:rsidR="00D87BA7" w:rsidRDefault="00D87BA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6B0934A8" w14:textId="2CA9FA01" w:rsidR="00D87BA7" w:rsidRDefault="00D87BA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00B050"/>
          <w:sz w:val="24"/>
          <w:szCs w:val="24"/>
        </w:rPr>
        <w:t>Transfer</w:t>
      </w:r>
    </w:p>
    <w:p w14:paraId="0FE8D2BB" w14:textId="27534429" w:rsidR="00D3520E" w:rsidRDefault="00D3520E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406A9D01" w14:textId="7D768C78" w:rsidR="00D3520E" w:rsidRDefault="00D3520E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47F7CAE9" w14:textId="54FECB8F" w:rsidR="00D3520E" w:rsidRDefault="00D3520E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4DD41540" w14:textId="5BC76A2C" w:rsidR="00D3520E" w:rsidRDefault="00D3520E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0C410CC7" w14:textId="428298D4" w:rsidR="00D3520E" w:rsidRDefault="00D3520E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272DDD4D" w14:textId="4FC81E11" w:rsidR="00D3520E" w:rsidRDefault="00D3520E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4B365FDF" w14:textId="6B2FB6E3" w:rsidR="00D3520E" w:rsidRDefault="00D3520E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2CAF89F3" w14:textId="77777777" w:rsidR="00D3520E" w:rsidRDefault="00D3520E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//set phase for ActionMenu to present correct program ending dialog</w:t>
      </w:r>
    </w:p>
    <w:p w14:paraId="20882332" w14:textId="51545E39" w:rsidR="00D3520E" w:rsidRPr="008C638D" w:rsidRDefault="00D3520E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D7504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7504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>[1] = “mainmenu”</w:t>
      </w:r>
    </w:p>
    <w:p w14:paraId="3AF10576" w14:textId="6FEF7F30" w:rsidR="00C626F9" w:rsidRPr="008F595E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="00AF42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F4263" w:rsidRPr="00E7719E">
        <w:rPr>
          <w:rFonts w:ascii="Times New Roman" w:hAnsi="Times New Roman" w:cs="Times New Roman"/>
          <w:color w:val="00B050"/>
          <w:sz w:val="24"/>
          <w:szCs w:val="24"/>
        </w:rPr>
        <w:t>MainMenu</w:t>
      </w:r>
    </w:p>
    <w:p w14:paraId="0504D888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25F3858A" w14:textId="2E7FD2C0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61169">
        <w:rPr>
          <w:rFonts w:ascii="Times New Roman" w:hAnsi="Times New Roman" w:cs="Times New Roman"/>
          <w:bCs/>
          <w:sz w:val="24"/>
          <w:szCs w:val="24"/>
        </w:rPr>
        <w:t>controls deposit transactions</w:t>
      </w:r>
    </w:p>
    <w:p w14:paraId="0A56D873" w14:textId="2AA62FB6" w:rsidR="00C626F9" w:rsidRDefault="00AF4263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Deposit</w:t>
      </w:r>
    </w:p>
    <w:p w14:paraId="44812F49" w14:textId="0DEFBA9A" w:rsidR="008C638D" w:rsidRDefault="0097798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40D65543" w14:textId="1F1EEA41" w:rsidR="00977982" w:rsidRDefault="0097798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982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>[1] = “menu”</w:t>
      </w:r>
    </w:p>
    <w:p w14:paraId="000D70FF" w14:textId="09885C88" w:rsidR="00977982" w:rsidRDefault="0097798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982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>[2] = “deposit”</w:t>
      </w:r>
    </w:p>
    <w:p w14:paraId="4F528407" w14:textId="6E021516" w:rsidR="00977982" w:rsidRDefault="0097798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00B050"/>
          <w:sz w:val="24"/>
          <w:szCs w:val="24"/>
        </w:rPr>
        <w:t>ActionMenu</w:t>
      </w:r>
    </w:p>
    <w:p w14:paraId="6683AAA0" w14:textId="274B236E" w:rsidR="00977982" w:rsidRDefault="0097798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00B050"/>
          <w:sz w:val="24"/>
          <w:szCs w:val="24"/>
        </w:rPr>
        <w:t>NumberCheck</w:t>
      </w:r>
    </w:p>
    <w:p w14:paraId="089AE88A" w14:textId="1FABAD95" w:rsidR="00977982" w:rsidRDefault="0097798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982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= 3 </w:t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6D37A806" w14:textId="1BA4EA48" w:rsidR="00977982" w:rsidRDefault="0097798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20BC8328" w14:textId="57980656" w:rsidR="00977982" w:rsidRDefault="0097798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00B050"/>
          <w:sz w:val="24"/>
          <w:szCs w:val="24"/>
        </w:rPr>
        <w:t>ActionMenu</w:t>
      </w:r>
    </w:p>
    <w:p w14:paraId="7E37F964" w14:textId="3D7C73EC" w:rsidR="00977982" w:rsidRDefault="0097798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6A77F2BC" w14:textId="2CF66654" w:rsidR="00977982" w:rsidRDefault="0097798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746E" w:rsidRPr="0069746E">
        <w:rPr>
          <w:rFonts w:ascii="Times New Roman" w:hAnsi="Times New Roman" w:cs="Times New Roman"/>
          <w:color w:val="FF0000"/>
          <w:sz w:val="24"/>
          <w:szCs w:val="24"/>
        </w:rPr>
        <w:t>Set</w:t>
      </w:r>
      <w:r w:rsidR="0069746E">
        <w:rPr>
          <w:rFonts w:ascii="Times New Roman" w:hAnsi="Times New Roman" w:cs="Times New Roman"/>
          <w:color w:val="00B0F0"/>
          <w:sz w:val="24"/>
          <w:szCs w:val="24"/>
        </w:rPr>
        <w:t xml:space="preserve"> p</w:t>
      </w:r>
      <w:r w:rsidRPr="00977982">
        <w:rPr>
          <w:rFonts w:ascii="Times New Roman" w:hAnsi="Times New Roman" w:cs="Times New Roman"/>
          <w:color w:val="00B0F0"/>
          <w:sz w:val="24"/>
          <w:szCs w:val="24"/>
        </w:rPr>
        <w:t>hase</w:t>
      </w:r>
      <w:r>
        <w:rPr>
          <w:rFonts w:ascii="Times New Roman" w:hAnsi="Times New Roman" w:cs="Times New Roman"/>
          <w:sz w:val="24"/>
          <w:szCs w:val="24"/>
        </w:rPr>
        <w:t>[1] = “amt”</w:t>
      </w:r>
    </w:p>
    <w:p w14:paraId="3763ADB3" w14:textId="15E051A0" w:rsidR="00977982" w:rsidRDefault="00977982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00B050"/>
          <w:sz w:val="24"/>
          <w:szCs w:val="24"/>
        </w:rPr>
        <w:t>NumberCheck</w:t>
      </w:r>
    </w:p>
    <w:p w14:paraId="77D4532B" w14:textId="26794250" w:rsidR="00977982" w:rsidRDefault="00977982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7F961CA8" w14:textId="77777777" w:rsidR="00902C7E" w:rsidRDefault="00902C7E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//Skip this loop if returning to the main menu</w:t>
      </w:r>
    </w:p>
    <w:p w14:paraId="7163260B" w14:textId="228C689D" w:rsidR="00977982" w:rsidRDefault="00FD4D25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4B0" w:rsidRPr="003A4ECB">
        <w:rPr>
          <w:rFonts w:ascii="Times New Roman" w:hAnsi="Times New Roman" w:cs="Times New Roman"/>
          <w:color w:val="FF0000"/>
          <w:sz w:val="24"/>
          <w:szCs w:val="24"/>
        </w:rPr>
        <w:t>WHILE</w:t>
      </w:r>
      <w:r w:rsidR="00B464B0">
        <w:rPr>
          <w:rFonts w:ascii="Times New Roman" w:hAnsi="Times New Roman" w:cs="Times New Roman"/>
          <w:sz w:val="24"/>
          <w:szCs w:val="24"/>
        </w:rPr>
        <w:t xml:space="preserve"> </w:t>
      </w:r>
      <w:r w:rsidR="00B464B0" w:rsidRPr="007B6479">
        <w:rPr>
          <w:rFonts w:ascii="Times New Roman" w:hAnsi="Times New Roman" w:cs="Times New Roman"/>
          <w:color w:val="00B0F0"/>
          <w:sz w:val="24"/>
          <w:szCs w:val="24"/>
        </w:rPr>
        <w:t>Menu</w:t>
      </w:r>
      <w:r w:rsidR="00B464B0">
        <w:rPr>
          <w:rFonts w:ascii="Times New Roman" w:hAnsi="Times New Roman" w:cs="Times New Roman"/>
          <w:sz w:val="24"/>
          <w:szCs w:val="24"/>
        </w:rPr>
        <w:t xml:space="preserve"> != 3</w:t>
      </w:r>
    </w:p>
    <w:p w14:paraId="1246D00B" w14:textId="62682F79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A4ECB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Amt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Floor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Amt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A4ECB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1F21F6E" w14:textId="502B5C4E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00B050"/>
          <w:sz w:val="24"/>
          <w:szCs w:val="24"/>
        </w:rPr>
        <w:t>NoCoins</w:t>
      </w:r>
    </w:p>
    <w:p w14:paraId="2A80FBCC" w14:textId="0D870660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100C580F" w14:textId="1DC18868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00B050"/>
          <w:sz w:val="24"/>
          <w:szCs w:val="24"/>
        </w:rPr>
        <w:t>Deposit</w:t>
      </w:r>
    </w:p>
    <w:p w14:paraId="249AD167" w14:textId="22DFFA43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A4ECB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0590A5D9" w14:textId="2BFA9407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470D994C" w14:textId="299DC2C7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= 1 </w:t>
      </w:r>
      <w:r w:rsidRPr="007B6479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5DAF0136" w14:textId="42C228EE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CheBal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= </w:t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CheBal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+ </w:t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2DA91B5D" w14:textId="7B90C191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00B050"/>
          <w:sz w:val="24"/>
          <w:szCs w:val="24"/>
        </w:rPr>
        <w:t>ShowBalance</w:t>
      </w:r>
    </w:p>
    <w:p w14:paraId="7B5ED76D" w14:textId="4A916557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46E98802" w14:textId="2B951FFA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SavBal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= </w:t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SavBal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+ </w:t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12F88EDE" w14:textId="7E9DEEBC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00B050"/>
          <w:sz w:val="24"/>
          <w:szCs w:val="24"/>
        </w:rPr>
        <w:t>ShowBalance</w:t>
      </w:r>
    </w:p>
    <w:p w14:paraId="0BDCAE6B" w14:textId="2B90A37E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479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66DCF323" w14:textId="29C8ED3F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TransCount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1C42557E" w14:textId="594198D8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479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449169F0" w14:textId="778E61FE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479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2C525499" w14:textId="0BEC0959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479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792F58C6" w14:textId="0AA00E1E" w:rsidR="00B464B0" w:rsidRDefault="00B464B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B6479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40BA7B09" w14:textId="0FCC4095" w:rsidR="00C626F9" w:rsidRPr="008F595E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="00AF42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F4263" w:rsidRPr="00E7719E">
        <w:rPr>
          <w:rFonts w:ascii="Times New Roman" w:hAnsi="Times New Roman" w:cs="Times New Roman"/>
          <w:color w:val="00B050"/>
          <w:sz w:val="24"/>
          <w:szCs w:val="24"/>
        </w:rPr>
        <w:t>Deposit</w:t>
      </w:r>
    </w:p>
    <w:p w14:paraId="2B575AB6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</w:t>
      </w:r>
    </w:p>
    <w:p w14:paraId="513FD554" w14:textId="39F2147C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61169">
        <w:rPr>
          <w:rFonts w:ascii="Times New Roman" w:hAnsi="Times New Roman" w:cs="Times New Roman"/>
          <w:bCs/>
          <w:sz w:val="24"/>
          <w:szCs w:val="24"/>
        </w:rPr>
        <w:t>controls withdrawal transactions</w:t>
      </w:r>
    </w:p>
    <w:p w14:paraId="18E7CFDC" w14:textId="67DB5971" w:rsidR="00C626F9" w:rsidRDefault="00AF4263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Withdrawal</w:t>
      </w:r>
    </w:p>
    <w:p w14:paraId="225B0A0B" w14:textId="77777777" w:rsidR="001834C6" w:rsidRDefault="001834C6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7982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199D091D" w14:textId="77777777" w:rsidR="001834C6" w:rsidRDefault="001834C6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982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>[1] = “menu”</w:t>
      </w:r>
    </w:p>
    <w:p w14:paraId="38734B18" w14:textId="7C1A9174" w:rsidR="001834C6" w:rsidRDefault="001834C6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982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>[2] = “</w:t>
      </w:r>
      <w:r w:rsidR="00FD4D25">
        <w:rPr>
          <w:rFonts w:ascii="Times New Roman" w:hAnsi="Times New Roman" w:cs="Times New Roman"/>
          <w:sz w:val="24"/>
          <w:szCs w:val="24"/>
        </w:rPr>
        <w:t>withdraw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5966DE6" w14:textId="77777777" w:rsidR="006F1DBB" w:rsidRDefault="006F1DBB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display account selection options</w:t>
      </w:r>
    </w:p>
    <w:p w14:paraId="3A149BFB" w14:textId="2F2C67CA" w:rsidR="001834C6" w:rsidRDefault="001834C6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00B050"/>
          <w:sz w:val="24"/>
          <w:szCs w:val="24"/>
        </w:rPr>
        <w:t>ActionMenu</w:t>
      </w:r>
    </w:p>
    <w:p w14:paraId="376ECAA6" w14:textId="265594A6" w:rsidR="006F1DBB" w:rsidRDefault="00FC2DD7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//select account</w:t>
      </w:r>
      <w:r w:rsidR="006F1DBB">
        <w:rPr>
          <w:rFonts w:ascii="Times New Roman" w:hAnsi="Times New Roman" w:cs="Times New Roman"/>
          <w:sz w:val="24"/>
          <w:szCs w:val="24"/>
        </w:rPr>
        <w:t xml:space="preserve"> to withdraw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43B0B1DE" w14:textId="2AEE1D94" w:rsidR="001834C6" w:rsidRDefault="001834C6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00B050"/>
          <w:sz w:val="24"/>
          <w:szCs w:val="24"/>
        </w:rPr>
        <w:t>NumberCheck</w:t>
      </w:r>
    </w:p>
    <w:p w14:paraId="6CA468A3" w14:textId="68C4A86F" w:rsidR="001834C6" w:rsidRDefault="001834C6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982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= 3 </w:t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7A4F30FE" w14:textId="77777777" w:rsidR="001834C6" w:rsidRDefault="001834C6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601DF1C1" w14:textId="77777777" w:rsidR="006F1DBB" w:rsidRDefault="006F1DBB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//display return to main menu dialog</w:t>
      </w:r>
    </w:p>
    <w:p w14:paraId="4B17832C" w14:textId="5245F03B" w:rsidR="001834C6" w:rsidRDefault="001834C6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00B050"/>
          <w:sz w:val="24"/>
          <w:szCs w:val="24"/>
        </w:rPr>
        <w:t>ActionMenu</w:t>
      </w:r>
    </w:p>
    <w:p w14:paraId="60101569" w14:textId="77777777" w:rsidR="001834C6" w:rsidRDefault="001834C6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64124298" w14:textId="09B791C6" w:rsidR="001834C6" w:rsidRDefault="001834C6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746E" w:rsidRPr="0069746E">
        <w:rPr>
          <w:rFonts w:ascii="Times New Roman" w:hAnsi="Times New Roman" w:cs="Times New Roman"/>
          <w:color w:val="FF0000"/>
          <w:sz w:val="24"/>
          <w:szCs w:val="24"/>
        </w:rPr>
        <w:t>Set</w:t>
      </w:r>
      <w:r w:rsidR="0069746E">
        <w:rPr>
          <w:rFonts w:ascii="Times New Roman" w:hAnsi="Times New Roman" w:cs="Times New Roman"/>
          <w:sz w:val="24"/>
          <w:szCs w:val="24"/>
        </w:rPr>
        <w:t xml:space="preserve"> </w:t>
      </w:r>
      <w:r w:rsidR="0069746E" w:rsidRPr="0069746E">
        <w:rPr>
          <w:rFonts w:ascii="Times New Roman" w:hAnsi="Times New Roman" w:cs="Times New Roman"/>
          <w:color w:val="00B0F0"/>
          <w:sz w:val="24"/>
          <w:szCs w:val="24"/>
        </w:rPr>
        <w:t>p</w:t>
      </w:r>
      <w:r w:rsidRPr="0069746E">
        <w:rPr>
          <w:rFonts w:ascii="Times New Roman" w:hAnsi="Times New Roman" w:cs="Times New Roman"/>
          <w:color w:val="00B0F0"/>
          <w:sz w:val="24"/>
          <w:szCs w:val="24"/>
        </w:rPr>
        <w:t>hase</w:t>
      </w:r>
      <w:r>
        <w:rPr>
          <w:rFonts w:ascii="Times New Roman" w:hAnsi="Times New Roman" w:cs="Times New Roman"/>
          <w:sz w:val="24"/>
          <w:szCs w:val="24"/>
        </w:rPr>
        <w:t>[1] = “amt”</w:t>
      </w:r>
    </w:p>
    <w:p w14:paraId="4ECE93FE" w14:textId="77777777" w:rsidR="00FC2DD7" w:rsidRDefault="006F1DBB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FC2DD7">
        <w:rPr>
          <w:rFonts w:ascii="Times New Roman" w:hAnsi="Times New Roman" w:cs="Times New Roman"/>
          <w:sz w:val="24"/>
          <w:szCs w:val="24"/>
        </w:rPr>
        <w:t>get and validate amount to withdraw</w:t>
      </w:r>
    </w:p>
    <w:p w14:paraId="2B91BF2D" w14:textId="35D88762" w:rsidR="001834C6" w:rsidRDefault="001834C6" w:rsidP="001834C6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00B050"/>
          <w:sz w:val="24"/>
          <w:szCs w:val="24"/>
        </w:rPr>
        <w:t>NumberCheck</w:t>
      </w:r>
    </w:p>
    <w:p w14:paraId="12959050" w14:textId="77777777" w:rsidR="00FC2DD7" w:rsidRPr="00FC2DD7" w:rsidRDefault="00FC2DD7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2DD7">
        <w:rPr>
          <w:rFonts w:ascii="Times New Roman" w:hAnsi="Times New Roman" w:cs="Times New Roman"/>
          <w:sz w:val="24"/>
          <w:szCs w:val="24"/>
        </w:rPr>
        <w:t>//check if they have enough money</w:t>
      </w:r>
    </w:p>
    <w:p w14:paraId="13C4CDB4" w14:textId="245CAE40" w:rsidR="00FD4D25" w:rsidRDefault="00FD4D25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  <w:t>HasEnoughMoney</w:t>
      </w:r>
    </w:p>
    <w:p w14:paraId="115FE1CA" w14:textId="77777777" w:rsidR="001834C6" w:rsidRDefault="001834C6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2665BDF4" w14:textId="436DAE0B" w:rsidR="001834C6" w:rsidRDefault="006F1DBB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6A44" w:rsidRPr="002E6A44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HasEnoughMoney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4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= True</w:t>
      </w:r>
    </w:p>
    <w:p w14:paraId="61BAC27F" w14:textId="75BBDF50" w:rsidR="002E6A44" w:rsidRDefault="002E6A44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6A44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Amt</w:t>
      </w:r>
      <w:r>
        <w:rPr>
          <w:rFonts w:ascii="Times New Roman" w:hAnsi="Times New Roman" w:cs="Times New Roman"/>
          <w:sz w:val="24"/>
          <w:szCs w:val="24"/>
        </w:rPr>
        <w:t xml:space="preserve"> &gt; Floor(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Amt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B0DF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37307E8" w14:textId="0A7D95A3" w:rsidR="002E6A44" w:rsidRDefault="002E6A44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6A44">
        <w:rPr>
          <w:rFonts w:ascii="Times New Roman" w:hAnsi="Times New Roman" w:cs="Times New Roman"/>
          <w:color w:val="00B050"/>
          <w:sz w:val="24"/>
          <w:szCs w:val="24"/>
        </w:rPr>
        <w:t>NoCoins</w:t>
      </w:r>
    </w:p>
    <w:p w14:paraId="0EE2454A" w14:textId="7CD494B0" w:rsidR="002E6A44" w:rsidRDefault="002E6A44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6A44">
        <w:rPr>
          <w:rFonts w:ascii="Times New Roman" w:hAnsi="Times New Roman" w:cs="Times New Roman"/>
          <w:color w:val="00B050"/>
          <w:sz w:val="24"/>
          <w:szCs w:val="24"/>
        </w:rPr>
        <w:t>Withdrawal</w:t>
      </w:r>
    </w:p>
    <w:p w14:paraId="1E6B9AB7" w14:textId="11800842" w:rsidR="002E6A44" w:rsidRDefault="002E6A44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6A44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6DF006E0" w14:textId="2469D950" w:rsidR="006F1DBB" w:rsidRDefault="006F1DBB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6A44">
        <w:rPr>
          <w:rFonts w:ascii="Times New Roman" w:hAnsi="Times New Roman" w:cs="Times New Roman"/>
          <w:sz w:val="24"/>
          <w:szCs w:val="24"/>
        </w:rPr>
        <w:tab/>
      </w:r>
      <w:r w:rsidR="00CD1DE9" w:rsidRPr="002E6A44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29E8A1E7" w14:textId="3EC162FB" w:rsidR="00CD1DE9" w:rsidRDefault="0069746E" w:rsidP="002E6A4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D1DE9" w:rsidRPr="002E6A44">
        <w:rPr>
          <w:rFonts w:ascii="Times New Roman" w:hAnsi="Times New Roman" w:cs="Times New Roman"/>
          <w:color w:val="FF0000"/>
          <w:sz w:val="24"/>
          <w:szCs w:val="24"/>
        </w:rPr>
        <w:t>IF</w:t>
      </w:r>
      <w:r w:rsidR="00CD1DE9">
        <w:rPr>
          <w:rFonts w:ascii="Times New Roman" w:hAnsi="Times New Roman" w:cs="Times New Roman"/>
          <w:sz w:val="24"/>
          <w:szCs w:val="24"/>
        </w:rPr>
        <w:t xml:space="preserve"> </w:t>
      </w:r>
      <w:r w:rsidR="00CD1DE9" w:rsidRPr="00FB0DF3">
        <w:rPr>
          <w:rFonts w:ascii="Times New Roman" w:hAnsi="Times New Roman" w:cs="Times New Roman"/>
          <w:color w:val="00B0F0"/>
          <w:sz w:val="24"/>
          <w:szCs w:val="24"/>
        </w:rPr>
        <w:t>Menu</w:t>
      </w:r>
      <w:r w:rsidR="00CD1DE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=</w:t>
      </w:r>
      <w:r w:rsidR="00CD1DE9">
        <w:rPr>
          <w:rFonts w:ascii="Times New Roman" w:hAnsi="Times New Roman" w:cs="Times New Roman"/>
          <w:sz w:val="24"/>
          <w:szCs w:val="24"/>
        </w:rPr>
        <w:t xml:space="preserve"> 1 </w:t>
      </w:r>
      <w:r w:rsidR="00CD1DE9" w:rsidRPr="002E6A44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1C6004FD" w14:textId="43DB822D" w:rsidR="00CD1DE9" w:rsidRDefault="00CD1DE9" w:rsidP="00FB0D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0DF3">
        <w:rPr>
          <w:rFonts w:ascii="Times New Roman" w:hAnsi="Times New Roman" w:cs="Times New Roman"/>
          <w:sz w:val="24"/>
          <w:szCs w:val="24"/>
        </w:rPr>
        <w:tab/>
      </w:r>
      <w:r w:rsidRPr="003C6D5A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1B1" w:rsidRPr="00FB0DF3">
        <w:rPr>
          <w:rFonts w:ascii="Times New Roman" w:hAnsi="Times New Roman" w:cs="Times New Roman"/>
          <w:color w:val="00B0F0"/>
          <w:sz w:val="24"/>
          <w:szCs w:val="24"/>
        </w:rPr>
        <w:t>CheBal</w:t>
      </w:r>
      <w:r w:rsidR="00F501B1">
        <w:rPr>
          <w:rFonts w:ascii="Times New Roman" w:hAnsi="Times New Roman" w:cs="Times New Roman"/>
          <w:sz w:val="24"/>
          <w:szCs w:val="24"/>
        </w:rPr>
        <w:t>[</w:t>
      </w:r>
      <w:r w:rsidR="00F501B1" w:rsidRPr="00FB0DF3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 w:rsidR="00F501B1">
        <w:rPr>
          <w:rFonts w:ascii="Times New Roman" w:hAnsi="Times New Roman" w:cs="Times New Roman"/>
          <w:sz w:val="24"/>
          <w:szCs w:val="24"/>
        </w:rPr>
        <w:t xml:space="preserve">] =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CheBal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–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7F8C0B74" w14:textId="21675594" w:rsidR="00CD1DE9" w:rsidRDefault="00CD1DE9" w:rsidP="00FB0D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0DF3">
        <w:rPr>
          <w:rFonts w:ascii="Times New Roman" w:hAnsi="Times New Roman" w:cs="Times New Roman"/>
          <w:sz w:val="24"/>
          <w:szCs w:val="24"/>
        </w:rPr>
        <w:tab/>
      </w:r>
      <w:r w:rsidRPr="00FB0DF3">
        <w:rPr>
          <w:rFonts w:ascii="Times New Roman" w:hAnsi="Times New Roman" w:cs="Times New Roman"/>
          <w:color w:val="00B050"/>
          <w:sz w:val="24"/>
          <w:szCs w:val="24"/>
        </w:rPr>
        <w:t>ShowBalance</w:t>
      </w:r>
    </w:p>
    <w:p w14:paraId="33A10F96" w14:textId="606BF2AC" w:rsidR="00CD1DE9" w:rsidRDefault="00CD1DE9" w:rsidP="00FB0D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0DF3">
        <w:rPr>
          <w:rFonts w:ascii="Times New Roman" w:hAnsi="Times New Roman" w:cs="Times New Roman"/>
          <w:sz w:val="24"/>
          <w:szCs w:val="24"/>
        </w:rPr>
        <w:tab/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TransCount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52D25F95" w14:textId="2E59621B" w:rsidR="00CD1DE9" w:rsidRDefault="00CD1DE9" w:rsidP="002E6A4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6A44">
        <w:rPr>
          <w:rFonts w:ascii="Times New Roman" w:hAnsi="Times New Roman" w:cs="Times New Roman"/>
          <w:sz w:val="24"/>
          <w:szCs w:val="24"/>
        </w:rPr>
        <w:tab/>
      </w:r>
      <w:r w:rsidRPr="002E6A44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1E28E418" w14:textId="6F3AD57D" w:rsidR="00CD1DE9" w:rsidRDefault="00CD1DE9" w:rsidP="00FB0DF3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0DF3">
        <w:rPr>
          <w:rFonts w:ascii="Times New Roman" w:hAnsi="Times New Roman" w:cs="Times New Roman"/>
          <w:sz w:val="24"/>
          <w:szCs w:val="24"/>
        </w:rPr>
        <w:tab/>
      </w:r>
      <w:r w:rsidRPr="003C6D5A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SavBal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=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SavBal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–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3F1D1173" w14:textId="7788414D" w:rsidR="00FB0DF3" w:rsidRDefault="00FB0DF3" w:rsidP="00FB0D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FB0DF3">
        <w:rPr>
          <w:rFonts w:ascii="Times New Roman" w:hAnsi="Times New Roman" w:cs="Times New Roman"/>
          <w:color w:val="00B050"/>
          <w:sz w:val="24"/>
          <w:szCs w:val="24"/>
        </w:rPr>
        <w:t>ShowBalance</w:t>
      </w:r>
    </w:p>
    <w:p w14:paraId="0B55B3CA" w14:textId="56C53024" w:rsidR="00CD1DE9" w:rsidRDefault="00CD1DE9" w:rsidP="00FB0D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0DF3">
        <w:rPr>
          <w:rFonts w:ascii="Times New Roman" w:hAnsi="Times New Roman" w:cs="Times New Roman"/>
          <w:sz w:val="24"/>
          <w:szCs w:val="24"/>
        </w:rPr>
        <w:tab/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TransCount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4213F590" w14:textId="09039C00" w:rsidR="00CD1DE9" w:rsidRDefault="00CD1DE9" w:rsidP="002E6A4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6A44">
        <w:rPr>
          <w:rFonts w:ascii="Times New Roman" w:hAnsi="Times New Roman" w:cs="Times New Roman"/>
          <w:sz w:val="24"/>
          <w:szCs w:val="24"/>
        </w:rPr>
        <w:tab/>
      </w:r>
      <w:r w:rsidRPr="002E6A44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A44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6A847042" w14:textId="67431578" w:rsidR="00537A4F" w:rsidRDefault="00537A4F" w:rsidP="002E6A4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END IF</w:t>
      </w:r>
    </w:p>
    <w:p w14:paraId="00AC5FD3" w14:textId="6DC84DA7" w:rsidR="006F1DBB" w:rsidRPr="008C638D" w:rsidRDefault="0069746E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6A44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A44" w:rsidRPr="002E6A44">
        <w:rPr>
          <w:rFonts w:ascii="Times New Roman" w:hAnsi="Times New Roman" w:cs="Times New Roman"/>
          <w:color w:val="FF0000"/>
          <w:sz w:val="24"/>
          <w:szCs w:val="24"/>
        </w:rPr>
        <w:t>WHILE</w:t>
      </w:r>
      <w:r w:rsidR="006F1DBB">
        <w:rPr>
          <w:rFonts w:ascii="Times New Roman" w:hAnsi="Times New Roman" w:cs="Times New Roman"/>
          <w:sz w:val="24"/>
          <w:szCs w:val="24"/>
        </w:rPr>
        <w:tab/>
      </w:r>
      <w:r w:rsidR="006F1DBB">
        <w:rPr>
          <w:rFonts w:ascii="Times New Roman" w:hAnsi="Times New Roman" w:cs="Times New Roman"/>
          <w:sz w:val="24"/>
          <w:szCs w:val="24"/>
        </w:rPr>
        <w:tab/>
      </w:r>
    </w:p>
    <w:p w14:paraId="101DE452" w14:textId="601C1B83" w:rsidR="00C626F9" w:rsidRPr="008F595E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="00AF42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F4263" w:rsidRPr="00E7719E">
        <w:rPr>
          <w:rFonts w:ascii="Times New Roman" w:hAnsi="Times New Roman" w:cs="Times New Roman"/>
          <w:color w:val="00B050"/>
          <w:sz w:val="24"/>
          <w:szCs w:val="24"/>
        </w:rPr>
        <w:t>Withdrawal</w:t>
      </w:r>
    </w:p>
    <w:p w14:paraId="7B3B73F8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32DCD8F2" w14:textId="49F4EE7F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61169">
        <w:rPr>
          <w:rFonts w:ascii="Times New Roman" w:hAnsi="Times New Roman" w:cs="Times New Roman"/>
          <w:bCs/>
          <w:sz w:val="24"/>
          <w:szCs w:val="24"/>
        </w:rPr>
        <w:t>controls transfer transactions</w:t>
      </w:r>
    </w:p>
    <w:p w14:paraId="5D7B8C76" w14:textId="2C1BB5F8" w:rsidR="00C626F9" w:rsidRDefault="00AF4263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Transfer</w:t>
      </w:r>
    </w:p>
    <w:p w14:paraId="64D508DA" w14:textId="77777777" w:rsidR="001834C6" w:rsidRDefault="001834C6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7982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5BC17726" w14:textId="77777777" w:rsidR="001834C6" w:rsidRDefault="001834C6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982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>[1] = “menu”</w:t>
      </w:r>
    </w:p>
    <w:p w14:paraId="2804D27C" w14:textId="21EB0CF6" w:rsidR="001834C6" w:rsidRDefault="001834C6" w:rsidP="001834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982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>[2] = “</w:t>
      </w:r>
      <w:r w:rsidR="00FD4D25">
        <w:rPr>
          <w:rFonts w:ascii="Times New Roman" w:hAnsi="Times New Roman" w:cs="Times New Roman"/>
          <w:sz w:val="24"/>
          <w:szCs w:val="24"/>
        </w:rPr>
        <w:t>transfer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D97623C" w14:textId="77777777" w:rsidR="00F501B1" w:rsidRDefault="001834C6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01B1">
        <w:rPr>
          <w:rFonts w:ascii="Times New Roman" w:hAnsi="Times New Roman" w:cs="Times New Roman"/>
          <w:sz w:val="24"/>
          <w:szCs w:val="24"/>
        </w:rPr>
        <w:t>// display account selection options</w:t>
      </w:r>
    </w:p>
    <w:p w14:paraId="43A066B3" w14:textId="77777777" w:rsidR="00F501B1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77982">
        <w:rPr>
          <w:rFonts w:ascii="Times New Roman" w:hAnsi="Times New Roman" w:cs="Times New Roman"/>
          <w:color w:val="00B050"/>
          <w:sz w:val="24"/>
          <w:szCs w:val="24"/>
        </w:rPr>
        <w:t>ActionMenu</w:t>
      </w:r>
    </w:p>
    <w:p w14:paraId="7B90AA3B" w14:textId="77777777" w:rsidR="00F501B1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//select account to withdraw from</w:t>
      </w:r>
    </w:p>
    <w:p w14:paraId="77DF8507" w14:textId="77777777" w:rsidR="00F501B1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00B050"/>
          <w:sz w:val="24"/>
          <w:szCs w:val="24"/>
        </w:rPr>
        <w:t>NumberCheck</w:t>
      </w:r>
    </w:p>
    <w:p w14:paraId="54FF5773" w14:textId="77777777" w:rsidR="00F501B1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982"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== 3 </w:t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62CAC4FF" w14:textId="77777777" w:rsidR="00F501B1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17F44BE5" w14:textId="77777777" w:rsidR="00F501B1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//display return to main menu dialog</w:t>
      </w:r>
    </w:p>
    <w:p w14:paraId="12106131" w14:textId="77777777" w:rsidR="00F501B1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00B050"/>
          <w:sz w:val="24"/>
          <w:szCs w:val="24"/>
        </w:rPr>
        <w:t>ActionMenu</w:t>
      </w:r>
    </w:p>
    <w:p w14:paraId="196D55D7" w14:textId="77777777" w:rsidR="00F501B1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1282E60F" w14:textId="77777777" w:rsidR="00F501B1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746E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46E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>[1] = “amt”</w:t>
      </w:r>
    </w:p>
    <w:p w14:paraId="42C095D5" w14:textId="77777777" w:rsidR="00F501B1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get and validate amount to withdraw</w:t>
      </w:r>
    </w:p>
    <w:p w14:paraId="7140D1AF" w14:textId="77777777" w:rsidR="00F501B1" w:rsidRDefault="00F501B1" w:rsidP="00F501B1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00B050"/>
          <w:sz w:val="24"/>
          <w:szCs w:val="24"/>
        </w:rPr>
        <w:t>NumberCheck</w:t>
      </w:r>
    </w:p>
    <w:p w14:paraId="5EB92773" w14:textId="77777777" w:rsidR="00F501B1" w:rsidRPr="00FC2DD7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2DD7">
        <w:rPr>
          <w:rFonts w:ascii="Times New Roman" w:hAnsi="Times New Roman" w:cs="Times New Roman"/>
          <w:sz w:val="24"/>
          <w:szCs w:val="24"/>
        </w:rPr>
        <w:t>//check if they have enough money</w:t>
      </w:r>
    </w:p>
    <w:p w14:paraId="002B50CE" w14:textId="77777777" w:rsidR="00F501B1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  <w:t>HasEnoughMoney</w:t>
      </w:r>
    </w:p>
    <w:p w14:paraId="18C7A323" w14:textId="77777777" w:rsidR="00F501B1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982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3DCA4750" w14:textId="77777777" w:rsidR="00F501B1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6A44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HasEnoughMoney</w:t>
      </w:r>
      <w:r>
        <w:rPr>
          <w:rFonts w:ascii="Times New Roman" w:hAnsi="Times New Roman" w:cs="Times New Roman"/>
          <w:sz w:val="24"/>
          <w:szCs w:val="24"/>
        </w:rPr>
        <w:t xml:space="preserve"> == True</w:t>
      </w:r>
    </w:p>
    <w:p w14:paraId="141EA8DB" w14:textId="741E6E14" w:rsidR="00F501B1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6A44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F0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== 1 </w:t>
      </w:r>
      <w:r w:rsidRPr="00FB0DF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27FC7F5C" w14:textId="6DC22B0A" w:rsidR="00F501B1" w:rsidRDefault="00F501B1" w:rsidP="00F501B1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CheBal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=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CheBal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–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4CFA0702" w14:textId="0866C520" w:rsidR="00E25089" w:rsidRDefault="00E25089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SavBal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=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SavBal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+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3C6768B8" w14:textId="64A18397" w:rsidR="00F501B1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6A44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66294251" w14:textId="3C4093DD" w:rsidR="00F501B1" w:rsidRDefault="00F501B1" w:rsidP="00F501B1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SavBal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=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SavBal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–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14756BCA" w14:textId="554C287A" w:rsidR="00E25089" w:rsidRDefault="00E25089" w:rsidP="00F501B1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CheBal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=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CheBal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>
        <w:rPr>
          <w:rFonts w:ascii="Times New Roman" w:hAnsi="Times New Roman" w:cs="Times New Roman"/>
          <w:sz w:val="24"/>
          <w:szCs w:val="24"/>
        </w:rPr>
        <w:t xml:space="preserve">] + </w:t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Amt</w:t>
      </w:r>
    </w:p>
    <w:p w14:paraId="40F0AAFA" w14:textId="3D3A36A4" w:rsidR="00277CCB" w:rsidRDefault="00F501B1" w:rsidP="00F501B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6A44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A44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7D4F0771" w14:textId="61CF2B5F" w:rsidR="00277CCB" w:rsidRDefault="00277CCB" w:rsidP="00F501B1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B0DF3">
        <w:rPr>
          <w:rFonts w:ascii="Times New Roman" w:hAnsi="Times New Roman" w:cs="Times New Roman"/>
          <w:color w:val="00B050"/>
          <w:sz w:val="24"/>
          <w:szCs w:val="24"/>
        </w:rPr>
        <w:t>ShowBalance</w:t>
      </w:r>
    </w:p>
    <w:p w14:paraId="63BFBC18" w14:textId="4D156490" w:rsidR="00277CCB" w:rsidRDefault="00277CCB" w:rsidP="00F501B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FB0DF3">
        <w:rPr>
          <w:rFonts w:ascii="Times New Roman" w:hAnsi="Times New Roman" w:cs="Times New Roman"/>
          <w:color w:val="00B0F0"/>
          <w:sz w:val="24"/>
          <w:szCs w:val="24"/>
        </w:rPr>
        <w:t>TransCount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6AD7D010" w14:textId="4DF398D7" w:rsidR="00F501B1" w:rsidRPr="008C638D" w:rsidRDefault="00F501B1" w:rsidP="00F501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E</w:t>
      </w:r>
      <w:r w:rsidRPr="002E6A44">
        <w:rPr>
          <w:rFonts w:ascii="Times New Roman" w:hAnsi="Times New Roman" w:cs="Times New Roman"/>
          <w:color w:val="FF0000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6A44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C86ED2" w14:textId="7455D950" w:rsidR="00C626F9" w:rsidRPr="008F595E" w:rsidRDefault="00C626F9" w:rsidP="00F501B1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="00AF42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F4263" w:rsidRPr="00E7719E">
        <w:rPr>
          <w:rFonts w:ascii="Times New Roman" w:hAnsi="Times New Roman" w:cs="Times New Roman"/>
          <w:color w:val="00B050"/>
          <w:sz w:val="24"/>
          <w:szCs w:val="24"/>
        </w:rPr>
        <w:t>Transfer</w:t>
      </w:r>
    </w:p>
    <w:p w14:paraId="0EF500F7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6832CD3C" w14:textId="4EDA03E2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61169">
        <w:rPr>
          <w:rFonts w:ascii="Times New Roman" w:hAnsi="Times New Roman" w:cs="Times New Roman"/>
          <w:bCs/>
          <w:sz w:val="24"/>
          <w:szCs w:val="24"/>
        </w:rPr>
        <w:t>output that shows the available balance of both accounts</w:t>
      </w:r>
    </w:p>
    <w:p w14:paraId="7FF857E6" w14:textId="434048FC" w:rsidR="00C626F9" w:rsidRDefault="00AF4263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ShowBalance</w:t>
      </w:r>
    </w:p>
    <w:p w14:paraId="143CCD08" w14:textId="3D16338B" w:rsidR="008C638D" w:rsidRDefault="00FF26F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6F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6F0">
        <w:rPr>
          <w:rFonts w:ascii="Times New Roman" w:hAnsi="Times New Roman" w:cs="Times New Roman"/>
          <w:sz w:val="24"/>
          <w:szCs w:val="24"/>
        </w:rPr>
        <w:t>"***********************"</w:t>
      </w:r>
    </w:p>
    <w:p w14:paraId="17C43770" w14:textId="056185D2" w:rsidR="00FF26F0" w:rsidRDefault="00FF26F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6F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6F0">
        <w:rPr>
          <w:rFonts w:ascii="Times New Roman" w:hAnsi="Times New Roman" w:cs="Times New Roman"/>
          <w:sz w:val="24"/>
          <w:szCs w:val="24"/>
        </w:rPr>
        <w:t xml:space="preserve">"*  Checking balance is $" + </w:t>
      </w:r>
      <w:r w:rsidRPr="00FF26F0">
        <w:rPr>
          <w:rFonts w:ascii="Times New Roman" w:hAnsi="Times New Roman" w:cs="Times New Roman"/>
          <w:color w:val="00B0F0"/>
          <w:sz w:val="24"/>
          <w:szCs w:val="24"/>
        </w:rPr>
        <w:t>CheBal</w:t>
      </w:r>
      <w:r w:rsidRPr="00FF26F0">
        <w:rPr>
          <w:rFonts w:ascii="Times New Roman" w:hAnsi="Times New Roman" w:cs="Times New Roman"/>
          <w:sz w:val="24"/>
          <w:szCs w:val="24"/>
        </w:rPr>
        <w:t>[</w:t>
      </w:r>
      <w:r w:rsidRPr="00FF26F0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 w:rsidRPr="00FF26F0">
        <w:rPr>
          <w:rFonts w:ascii="Times New Roman" w:hAnsi="Times New Roman" w:cs="Times New Roman"/>
          <w:sz w:val="24"/>
          <w:szCs w:val="24"/>
        </w:rPr>
        <w:t>]</w:t>
      </w:r>
    </w:p>
    <w:p w14:paraId="052F2294" w14:textId="1935C87E" w:rsidR="00FF26F0" w:rsidRDefault="00FF26F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6F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6F0">
        <w:rPr>
          <w:rFonts w:ascii="Times New Roman" w:hAnsi="Times New Roman" w:cs="Times New Roman"/>
          <w:sz w:val="24"/>
          <w:szCs w:val="24"/>
        </w:rPr>
        <w:t xml:space="preserve">"*  Savings balance is $" + </w:t>
      </w:r>
      <w:r w:rsidRPr="00FF26F0">
        <w:rPr>
          <w:rFonts w:ascii="Times New Roman" w:hAnsi="Times New Roman" w:cs="Times New Roman"/>
          <w:color w:val="00B0F0"/>
          <w:sz w:val="24"/>
          <w:szCs w:val="24"/>
        </w:rPr>
        <w:t>SavBal</w:t>
      </w:r>
      <w:r w:rsidRPr="00FF26F0">
        <w:rPr>
          <w:rFonts w:ascii="Times New Roman" w:hAnsi="Times New Roman" w:cs="Times New Roman"/>
          <w:sz w:val="24"/>
          <w:szCs w:val="24"/>
        </w:rPr>
        <w:t>[</w:t>
      </w:r>
      <w:r w:rsidRPr="00FF26F0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 w:rsidRPr="00FF26F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F594C89" w14:textId="485D3B6B" w:rsidR="00FF26F0" w:rsidRDefault="00FF26F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6F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6F0">
        <w:rPr>
          <w:rFonts w:ascii="Times New Roman" w:hAnsi="Times New Roman" w:cs="Times New Roman"/>
          <w:sz w:val="24"/>
          <w:szCs w:val="24"/>
        </w:rPr>
        <w:t>"*  Click OK to continue.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BBD4B7E" w14:textId="7A8F7608" w:rsidR="00902C7E" w:rsidRDefault="00902C7E" w:rsidP="00902C7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FF26F0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6F0">
        <w:rPr>
          <w:rFonts w:ascii="Times New Roman" w:hAnsi="Times New Roman" w:cs="Times New Roman"/>
          <w:sz w:val="24"/>
          <w:szCs w:val="24"/>
        </w:rPr>
        <w:t>"***********************"</w:t>
      </w:r>
    </w:p>
    <w:p w14:paraId="0F9C715E" w14:textId="645F483E" w:rsidR="00FF26F0" w:rsidRDefault="00FF26F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6F0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6F0">
        <w:rPr>
          <w:rFonts w:ascii="Times New Roman" w:hAnsi="Times New Roman" w:cs="Times New Roman"/>
          <w:color w:val="00B0F0"/>
          <w:sz w:val="24"/>
          <w:szCs w:val="24"/>
        </w:rPr>
        <w:t>nothing</w:t>
      </w:r>
    </w:p>
    <w:p w14:paraId="36634E76" w14:textId="567DAEDF" w:rsidR="00FF26F0" w:rsidRPr="008C638D" w:rsidRDefault="00FF26F0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F26F0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75512257" w14:textId="42C30A89" w:rsidR="00C626F9" w:rsidRPr="008F595E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="00AF42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F4263" w:rsidRPr="00E7719E">
        <w:rPr>
          <w:rFonts w:ascii="Times New Roman" w:hAnsi="Times New Roman" w:cs="Times New Roman"/>
          <w:color w:val="00B050"/>
          <w:sz w:val="24"/>
          <w:szCs w:val="24"/>
        </w:rPr>
        <w:t>ShowBalance</w:t>
      </w:r>
    </w:p>
    <w:p w14:paraId="32EC6376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31B06303" w14:textId="571FCBDC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61169">
        <w:rPr>
          <w:rFonts w:ascii="Times New Roman" w:hAnsi="Times New Roman" w:cs="Times New Roman"/>
          <w:bCs/>
          <w:sz w:val="24"/>
          <w:szCs w:val="24"/>
        </w:rPr>
        <w:t>determines if accounts have a sufficient balance to support the chosen transaction</w:t>
      </w:r>
    </w:p>
    <w:p w14:paraId="56D325F5" w14:textId="16799243" w:rsidR="00C626F9" w:rsidRDefault="00AF4263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HasEnoughMoney</w:t>
      </w:r>
    </w:p>
    <w:p w14:paraId="50ECDA8C" w14:textId="04AD1472" w:rsidR="008C638D" w:rsidRDefault="00281CBD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B1AF4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AF4">
        <w:rPr>
          <w:rFonts w:ascii="Times New Roman" w:hAnsi="Times New Roman" w:cs="Times New Roman"/>
          <w:color w:val="00B0F0"/>
          <w:sz w:val="24"/>
          <w:szCs w:val="24"/>
        </w:rPr>
        <w:t>HasEnoughMoney</w:t>
      </w:r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EF61667" w14:textId="7C57AC91" w:rsidR="00281CBD" w:rsidRDefault="00281CBD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B1AF4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0A4B" w:rsidRPr="00BB1AF4">
        <w:rPr>
          <w:rFonts w:ascii="Times New Roman" w:hAnsi="Times New Roman" w:cs="Times New Roman"/>
          <w:color w:val="00B0F0"/>
          <w:sz w:val="24"/>
          <w:szCs w:val="24"/>
        </w:rPr>
        <w:t>Amt</w:t>
      </w:r>
      <w:r w:rsidR="007A0A4B">
        <w:rPr>
          <w:rFonts w:ascii="Times New Roman" w:hAnsi="Times New Roman" w:cs="Times New Roman"/>
          <w:sz w:val="24"/>
          <w:szCs w:val="24"/>
        </w:rPr>
        <w:t xml:space="preserve"> &gt; </w:t>
      </w:r>
      <w:r w:rsidR="007A0A4B" w:rsidRPr="00BB1AF4">
        <w:rPr>
          <w:rFonts w:ascii="Times New Roman" w:hAnsi="Times New Roman" w:cs="Times New Roman"/>
          <w:color w:val="00B0F0"/>
          <w:sz w:val="24"/>
          <w:szCs w:val="24"/>
        </w:rPr>
        <w:t>CheBal</w:t>
      </w:r>
      <w:r w:rsidR="007A0A4B">
        <w:rPr>
          <w:rFonts w:ascii="Times New Roman" w:hAnsi="Times New Roman" w:cs="Times New Roman"/>
          <w:sz w:val="24"/>
          <w:szCs w:val="24"/>
        </w:rPr>
        <w:t>[</w:t>
      </w:r>
      <w:r w:rsidR="007A0A4B" w:rsidRPr="00BB1AF4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 w:rsidR="007A0A4B">
        <w:rPr>
          <w:rFonts w:ascii="Times New Roman" w:hAnsi="Times New Roman" w:cs="Times New Roman"/>
          <w:sz w:val="24"/>
          <w:szCs w:val="24"/>
        </w:rPr>
        <w:t xml:space="preserve">] AND </w:t>
      </w:r>
      <w:r w:rsidR="007A0A4B" w:rsidRPr="00BB1AF4">
        <w:rPr>
          <w:rFonts w:ascii="Times New Roman" w:hAnsi="Times New Roman" w:cs="Times New Roman"/>
          <w:color w:val="00B0F0"/>
          <w:sz w:val="24"/>
          <w:szCs w:val="24"/>
        </w:rPr>
        <w:t>Menu</w:t>
      </w:r>
      <w:r w:rsidR="007A0A4B">
        <w:rPr>
          <w:rFonts w:ascii="Times New Roman" w:hAnsi="Times New Roman" w:cs="Times New Roman"/>
          <w:sz w:val="24"/>
          <w:szCs w:val="24"/>
        </w:rPr>
        <w:t xml:space="preserve"> = 1 OR </w:t>
      </w:r>
      <w:r w:rsidR="007A0A4B" w:rsidRPr="00BB1AF4">
        <w:rPr>
          <w:rFonts w:ascii="Times New Roman" w:hAnsi="Times New Roman" w:cs="Times New Roman"/>
          <w:color w:val="00B0F0"/>
          <w:sz w:val="24"/>
          <w:szCs w:val="24"/>
        </w:rPr>
        <w:t>Amt</w:t>
      </w:r>
      <w:r w:rsidR="007A0A4B">
        <w:rPr>
          <w:rFonts w:ascii="Times New Roman" w:hAnsi="Times New Roman" w:cs="Times New Roman"/>
          <w:sz w:val="24"/>
          <w:szCs w:val="24"/>
        </w:rPr>
        <w:t xml:space="preserve"> &gt; </w:t>
      </w:r>
      <w:r w:rsidR="007A0A4B" w:rsidRPr="00BB1AF4">
        <w:rPr>
          <w:rFonts w:ascii="Times New Roman" w:hAnsi="Times New Roman" w:cs="Times New Roman"/>
          <w:color w:val="00B0F0"/>
          <w:sz w:val="24"/>
          <w:szCs w:val="24"/>
        </w:rPr>
        <w:t>SavBal</w:t>
      </w:r>
      <w:r w:rsidR="007A0A4B">
        <w:rPr>
          <w:rFonts w:ascii="Times New Roman" w:hAnsi="Times New Roman" w:cs="Times New Roman"/>
          <w:sz w:val="24"/>
          <w:szCs w:val="24"/>
        </w:rPr>
        <w:t>[</w:t>
      </w:r>
      <w:r w:rsidR="007A0A4B" w:rsidRPr="00BB1AF4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 w:rsidR="007A0A4B">
        <w:rPr>
          <w:rFonts w:ascii="Times New Roman" w:hAnsi="Times New Roman" w:cs="Times New Roman"/>
          <w:sz w:val="24"/>
          <w:szCs w:val="24"/>
        </w:rPr>
        <w:t xml:space="preserve">] AND </w:t>
      </w:r>
      <w:r w:rsidR="007A0A4B" w:rsidRPr="00BB1AF4">
        <w:rPr>
          <w:rFonts w:ascii="Times New Roman" w:hAnsi="Times New Roman" w:cs="Times New Roman"/>
          <w:color w:val="00B0F0"/>
          <w:sz w:val="24"/>
          <w:szCs w:val="24"/>
        </w:rPr>
        <w:t>Menu</w:t>
      </w:r>
      <w:r w:rsidR="007A0A4B">
        <w:rPr>
          <w:rFonts w:ascii="Times New Roman" w:hAnsi="Times New Roman" w:cs="Times New Roman"/>
          <w:sz w:val="24"/>
          <w:szCs w:val="24"/>
        </w:rPr>
        <w:t xml:space="preserve"> = 2 </w:t>
      </w:r>
      <w:r w:rsidR="007A0A4B" w:rsidRPr="00BB1AF4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4A842891" w14:textId="3A5B5B1F" w:rsidR="007A0A4B" w:rsidRDefault="007A0A4B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A0A4B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2C36C200" w14:textId="7EE07702" w:rsidR="007A0A4B" w:rsidRDefault="00281CBD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0A4B">
        <w:rPr>
          <w:rFonts w:ascii="Times New Roman" w:hAnsi="Times New Roman" w:cs="Times New Roman"/>
          <w:sz w:val="24"/>
          <w:szCs w:val="24"/>
        </w:rPr>
        <w:tab/>
      </w:r>
      <w:r w:rsidR="007A0A4B" w:rsidRPr="00DD4A93"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="007A0A4B">
        <w:rPr>
          <w:rFonts w:ascii="Times New Roman" w:hAnsi="Times New Roman" w:cs="Times New Roman"/>
          <w:sz w:val="24"/>
          <w:szCs w:val="24"/>
        </w:rPr>
        <w:t xml:space="preserve"> </w:t>
      </w:r>
      <w:r w:rsidR="007A0A4B" w:rsidRPr="007A0A4B">
        <w:rPr>
          <w:rFonts w:ascii="Times New Roman" w:hAnsi="Times New Roman" w:cs="Times New Roman"/>
          <w:sz w:val="24"/>
          <w:szCs w:val="24"/>
        </w:rPr>
        <w:t>"*********************************"</w:t>
      </w:r>
    </w:p>
    <w:p w14:paraId="1D580DF8" w14:textId="0843DB6B" w:rsidR="007A0A4B" w:rsidRDefault="007A0A4B" w:rsidP="007A0A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4A93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A4B">
        <w:rPr>
          <w:rFonts w:ascii="Times New Roman" w:hAnsi="Times New Roman" w:cs="Times New Roman"/>
          <w:sz w:val="24"/>
          <w:szCs w:val="24"/>
        </w:rPr>
        <w:t>"*  You have insufficient funds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DE0C8B9" w14:textId="6CF5210D" w:rsidR="007A0A4B" w:rsidRDefault="007A0A4B" w:rsidP="007A0A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4A93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A4B">
        <w:rPr>
          <w:rFonts w:ascii="Times New Roman" w:hAnsi="Times New Roman" w:cs="Times New Roman"/>
          <w:sz w:val="24"/>
          <w:szCs w:val="24"/>
        </w:rPr>
        <w:t xml:space="preserve">"*  to " + </w:t>
      </w:r>
      <w:r w:rsidRPr="00DD4A93">
        <w:rPr>
          <w:rFonts w:ascii="Times New Roman" w:hAnsi="Times New Roman" w:cs="Times New Roman"/>
          <w:color w:val="00B0F0"/>
          <w:sz w:val="24"/>
          <w:szCs w:val="24"/>
        </w:rPr>
        <w:t>phase</w:t>
      </w:r>
      <w:r w:rsidRPr="007A0A4B">
        <w:rPr>
          <w:rFonts w:ascii="Times New Roman" w:hAnsi="Times New Roman" w:cs="Times New Roman"/>
          <w:sz w:val="24"/>
          <w:szCs w:val="24"/>
        </w:rPr>
        <w:t>[2] + " that amount.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06F25BA" w14:textId="173400D6" w:rsidR="007A0A4B" w:rsidRDefault="007A0A4B" w:rsidP="007A0A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4A93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A4B">
        <w:rPr>
          <w:rFonts w:ascii="Times New Roman" w:hAnsi="Times New Roman" w:cs="Times New Roman"/>
          <w:sz w:val="24"/>
          <w:szCs w:val="24"/>
        </w:rPr>
        <w:t xml:space="preserve">"*  Checking balance is $" + </w:t>
      </w:r>
      <w:r w:rsidRPr="00DD4A93">
        <w:rPr>
          <w:rFonts w:ascii="Times New Roman" w:hAnsi="Times New Roman" w:cs="Times New Roman"/>
          <w:color w:val="00B0F0"/>
          <w:sz w:val="24"/>
          <w:szCs w:val="24"/>
        </w:rPr>
        <w:t>CheBal</w:t>
      </w:r>
      <w:r w:rsidRPr="007A0A4B">
        <w:rPr>
          <w:rFonts w:ascii="Times New Roman" w:hAnsi="Times New Roman" w:cs="Times New Roman"/>
          <w:sz w:val="24"/>
          <w:szCs w:val="24"/>
        </w:rPr>
        <w:t>[</w:t>
      </w:r>
      <w:r w:rsidRPr="00DD4A93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 w:rsidRPr="007A0A4B">
        <w:rPr>
          <w:rFonts w:ascii="Times New Roman" w:hAnsi="Times New Roman" w:cs="Times New Roman"/>
          <w:sz w:val="24"/>
          <w:szCs w:val="24"/>
        </w:rPr>
        <w:t>] + ".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97612CD" w14:textId="051BC0DA" w:rsidR="007A0A4B" w:rsidRDefault="007A0A4B" w:rsidP="007A0A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4A93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A4B">
        <w:rPr>
          <w:rFonts w:ascii="Times New Roman" w:hAnsi="Times New Roman" w:cs="Times New Roman"/>
          <w:sz w:val="24"/>
          <w:szCs w:val="24"/>
        </w:rPr>
        <w:t xml:space="preserve">"*  Savings balance is $" + </w:t>
      </w:r>
      <w:r w:rsidRPr="00DD4A93">
        <w:rPr>
          <w:rFonts w:ascii="Times New Roman" w:hAnsi="Times New Roman" w:cs="Times New Roman"/>
          <w:color w:val="00B0F0"/>
          <w:sz w:val="24"/>
          <w:szCs w:val="24"/>
        </w:rPr>
        <w:t>SavBal</w:t>
      </w:r>
      <w:r w:rsidRPr="007A0A4B">
        <w:rPr>
          <w:rFonts w:ascii="Times New Roman" w:hAnsi="Times New Roman" w:cs="Times New Roman"/>
          <w:sz w:val="24"/>
          <w:szCs w:val="24"/>
        </w:rPr>
        <w:t>[</w:t>
      </w:r>
      <w:r w:rsidRPr="00DD4A93">
        <w:rPr>
          <w:rFonts w:ascii="Times New Roman" w:hAnsi="Times New Roman" w:cs="Times New Roman"/>
          <w:color w:val="00B0F0"/>
          <w:sz w:val="24"/>
          <w:szCs w:val="24"/>
        </w:rPr>
        <w:t>CusIndex</w:t>
      </w:r>
      <w:r w:rsidRPr="007A0A4B">
        <w:rPr>
          <w:rFonts w:ascii="Times New Roman" w:hAnsi="Times New Roman" w:cs="Times New Roman"/>
          <w:sz w:val="24"/>
          <w:szCs w:val="24"/>
        </w:rPr>
        <w:t>] + ".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72E16F0" w14:textId="657F1728" w:rsidR="007A0A4B" w:rsidRDefault="007A0A4B" w:rsidP="007A0A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4A93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A4B">
        <w:rPr>
          <w:rFonts w:ascii="Times New Roman" w:hAnsi="Times New Roman" w:cs="Times New Roman"/>
          <w:sz w:val="24"/>
          <w:szCs w:val="24"/>
        </w:rPr>
        <w:t>"*  Click OK to continue.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D6585F0" w14:textId="066E2BB8" w:rsidR="007A0A4B" w:rsidRDefault="007A0A4B" w:rsidP="007A0A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4A93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A4B">
        <w:rPr>
          <w:rFonts w:ascii="Times New Roman" w:hAnsi="Times New Roman" w:cs="Times New Roman"/>
          <w:sz w:val="24"/>
          <w:szCs w:val="24"/>
        </w:rPr>
        <w:t>"*********************************"</w:t>
      </w:r>
    </w:p>
    <w:p w14:paraId="4B8FDB21" w14:textId="2D9DED25" w:rsidR="007A0A4B" w:rsidRDefault="007A0A4B" w:rsidP="007A0A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4A93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A93">
        <w:rPr>
          <w:rFonts w:ascii="Times New Roman" w:hAnsi="Times New Roman" w:cs="Times New Roman"/>
          <w:color w:val="00B0F0"/>
          <w:sz w:val="24"/>
          <w:szCs w:val="24"/>
        </w:rPr>
        <w:t>nothing</w:t>
      </w:r>
    </w:p>
    <w:p w14:paraId="1E9F6E19" w14:textId="6CA69665" w:rsidR="007A0A4B" w:rsidRDefault="007A0A4B" w:rsidP="007A0A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4A93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A93">
        <w:rPr>
          <w:rFonts w:ascii="Times New Roman" w:hAnsi="Times New Roman" w:cs="Times New Roman"/>
          <w:color w:val="00B0F0"/>
          <w:sz w:val="24"/>
          <w:szCs w:val="24"/>
        </w:rPr>
        <w:t>HasEnoughMoney</w:t>
      </w:r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4DE49282" w14:textId="0B0D739D" w:rsidR="007A0A4B" w:rsidRDefault="007A0A4B" w:rsidP="007A0A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4A93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1E18F5D3" w14:textId="67B49BA5" w:rsidR="007A0A4B" w:rsidRDefault="007A0A4B" w:rsidP="007A0A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4A93">
        <w:rPr>
          <w:rFonts w:ascii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A93">
        <w:rPr>
          <w:rFonts w:ascii="Times New Roman" w:hAnsi="Times New Roman" w:cs="Times New Roman"/>
          <w:color w:val="00B0F0"/>
          <w:sz w:val="24"/>
          <w:szCs w:val="24"/>
        </w:rPr>
        <w:t>phase</w:t>
      </w:r>
      <w:r>
        <w:rPr>
          <w:rFonts w:ascii="Times New Roman" w:hAnsi="Times New Roman" w:cs="Times New Roman"/>
          <w:sz w:val="24"/>
          <w:szCs w:val="24"/>
        </w:rPr>
        <w:t xml:space="preserve">[2] = “withdrawal” </w:t>
      </w:r>
      <w:r w:rsidRPr="00DD4A93">
        <w:rPr>
          <w:rFonts w:ascii="Times New Roman" w:hAnsi="Times New Roman" w:cs="Times New Roman"/>
          <w:color w:val="FF0000"/>
          <w:sz w:val="24"/>
          <w:szCs w:val="24"/>
        </w:rPr>
        <w:t>THEN</w:t>
      </w:r>
    </w:p>
    <w:p w14:paraId="356E1451" w14:textId="6FE21B76" w:rsidR="007A0A4B" w:rsidRDefault="007A0A4B" w:rsidP="007A0A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4A93">
        <w:rPr>
          <w:rFonts w:ascii="Times New Roman" w:hAnsi="Times New Roman" w:cs="Times New Roman"/>
          <w:color w:val="00B050"/>
          <w:sz w:val="24"/>
          <w:szCs w:val="24"/>
        </w:rPr>
        <w:t>Withdrawal</w:t>
      </w:r>
    </w:p>
    <w:p w14:paraId="50447D65" w14:textId="11384C1F" w:rsidR="007A0A4B" w:rsidRDefault="007A0A4B" w:rsidP="007A0A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4A93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14:paraId="37CD0CB7" w14:textId="4E2E2582" w:rsidR="007A0A4B" w:rsidRDefault="007A0A4B" w:rsidP="007A0A4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4A93">
        <w:rPr>
          <w:rFonts w:ascii="Times New Roman" w:hAnsi="Times New Roman" w:cs="Times New Roman"/>
          <w:color w:val="00B050"/>
          <w:sz w:val="24"/>
          <w:szCs w:val="24"/>
        </w:rPr>
        <w:t>Transfer</w:t>
      </w:r>
    </w:p>
    <w:p w14:paraId="007406C1" w14:textId="561C9931" w:rsidR="00281CBD" w:rsidRPr="008C638D" w:rsidRDefault="00281CBD" w:rsidP="00DD4A9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DD4A93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A93">
        <w:rPr>
          <w:rFonts w:ascii="Times New Roman" w:hAnsi="Times New Roman" w:cs="Times New Roman"/>
          <w:color w:val="FF0000"/>
          <w:sz w:val="24"/>
          <w:szCs w:val="24"/>
        </w:rPr>
        <w:t>IF</w:t>
      </w:r>
    </w:p>
    <w:p w14:paraId="7D6406DC" w14:textId="0C6967D7" w:rsidR="00C626F9" w:rsidRPr="008F595E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="00AF42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F4263" w:rsidRPr="00E7719E">
        <w:rPr>
          <w:rFonts w:ascii="Times New Roman" w:hAnsi="Times New Roman" w:cs="Times New Roman"/>
          <w:color w:val="00B050"/>
          <w:sz w:val="24"/>
          <w:szCs w:val="24"/>
        </w:rPr>
        <w:t>HasEnoughMoney</w:t>
      </w:r>
    </w:p>
    <w:p w14:paraId="11646D11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4B8E0E5" w14:textId="2B7B0A54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61169">
        <w:rPr>
          <w:rFonts w:ascii="Times New Roman" w:hAnsi="Times New Roman" w:cs="Times New Roman"/>
          <w:bCs/>
          <w:sz w:val="24"/>
          <w:szCs w:val="24"/>
        </w:rPr>
        <w:t>output telling the user they must use whole bill amounts</w:t>
      </w:r>
    </w:p>
    <w:p w14:paraId="5398821D" w14:textId="40D5A56E" w:rsidR="00C626F9" w:rsidRDefault="00AF4263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NoCoins</w:t>
      </w:r>
    </w:p>
    <w:p w14:paraId="2E966A8E" w14:textId="3BE7998B" w:rsidR="009F7977" w:rsidRDefault="009F797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A98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5F38466C" w14:textId="167200D3" w:rsidR="008C638D" w:rsidRDefault="009F7977" w:rsidP="00184A9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184A98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977">
        <w:rPr>
          <w:rFonts w:ascii="Times New Roman" w:hAnsi="Times New Roman" w:cs="Times New Roman"/>
          <w:sz w:val="24"/>
          <w:szCs w:val="24"/>
        </w:rPr>
        <w:t>"******************************"</w:t>
      </w:r>
    </w:p>
    <w:p w14:paraId="5553F2FC" w14:textId="0CA06A3C" w:rsidR="009F7977" w:rsidRDefault="009F797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A98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977">
        <w:rPr>
          <w:rFonts w:ascii="Times New Roman" w:hAnsi="Times New Roman" w:cs="Times New Roman"/>
          <w:sz w:val="24"/>
          <w:szCs w:val="24"/>
        </w:rPr>
        <w:t xml:space="preserve">"*  You may not " + </w:t>
      </w:r>
      <w:r w:rsidRPr="00184A98">
        <w:rPr>
          <w:rFonts w:ascii="Times New Roman" w:hAnsi="Times New Roman" w:cs="Times New Roman"/>
          <w:color w:val="00B0F0"/>
          <w:sz w:val="24"/>
          <w:szCs w:val="24"/>
        </w:rPr>
        <w:t>phase</w:t>
      </w:r>
      <w:r w:rsidRPr="009F7977">
        <w:rPr>
          <w:rFonts w:ascii="Times New Roman" w:hAnsi="Times New Roman" w:cs="Times New Roman"/>
          <w:sz w:val="24"/>
          <w:szCs w:val="24"/>
        </w:rPr>
        <w:t>[2] + " coins at this. "</w:t>
      </w:r>
    </w:p>
    <w:p w14:paraId="6294D0D2" w14:textId="0E3D6BE1" w:rsidR="009F7977" w:rsidRDefault="009F797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A98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977">
        <w:rPr>
          <w:rFonts w:ascii="Times New Roman" w:hAnsi="Times New Roman" w:cs="Times New Roman"/>
          <w:sz w:val="24"/>
          <w:szCs w:val="24"/>
        </w:rPr>
        <w:t xml:space="preserve">"*  ATM.  Please " + </w:t>
      </w:r>
      <w:r w:rsidRPr="00184A98">
        <w:rPr>
          <w:rFonts w:ascii="Times New Roman" w:hAnsi="Times New Roman" w:cs="Times New Roman"/>
          <w:color w:val="00B0F0"/>
          <w:sz w:val="24"/>
          <w:szCs w:val="24"/>
        </w:rPr>
        <w:t>phase</w:t>
      </w:r>
      <w:r w:rsidRPr="009F7977">
        <w:rPr>
          <w:rFonts w:ascii="Times New Roman" w:hAnsi="Times New Roman" w:cs="Times New Roman"/>
          <w:sz w:val="24"/>
          <w:szCs w:val="24"/>
        </w:rPr>
        <w:t>[2] + " bills only.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2B9160B" w14:textId="1E163C7C" w:rsidR="009F7977" w:rsidRDefault="009F797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A98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977">
        <w:rPr>
          <w:rFonts w:ascii="Times New Roman" w:hAnsi="Times New Roman" w:cs="Times New Roman"/>
          <w:sz w:val="24"/>
          <w:szCs w:val="24"/>
        </w:rPr>
        <w:t>"*   Click OK to continue.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114C89F" w14:textId="64398065" w:rsidR="009F7977" w:rsidRDefault="009F797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A98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977">
        <w:rPr>
          <w:rFonts w:ascii="Times New Roman" w:hAnsi="Times New Roman" w:cs="Times New Roman"/>
          <w:sz w:val="24"/>
          <w:szCs w:val="24"/>
        </w:rPr>
        <w:t>"******************************"</w:t>
      </w:r>
    </w:p>
    <w:p w14:paraId="1D85D17B" w14:textId="1A61AF4C" w:rsidR="009F7977" w:rsidRDefault="009F7977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A98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977">
        <w:rPr>
          <w:rFonts w:ascii="Times New Roman" w:hAnsi="Times New Roman" w:cs="Times New Roman"/>
          <w:sz w:val="24"/>
          <w:szCs w:val="24"/>
        </w:rPr>
        <w:t>"Click OK to continue"</w:t>
      </w:r>
    </w:p>
    <w:p w14:paraId="308EA930" w14:textId="09D3804D" w:rsidR="00184A98" w:rsidRDefault="00184A98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A98">
        <w:rPr>
          <w:rFonts w:ascii="Times New Roman" w:hAnsi="Times New Roman" w:cs="Times New Roman"/>
          <w:color w:val="FF0000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A98">
        <w:rPr>
          <w:rFonts w:ascii="Times New Roman" w:hAnsi="Times New Roman" w:cs="Times New Roman"/>
          <w:color w:val="00B0F0"/>
          <w:sz w:val="24"/>
          <w:szCs w:val="24"/>
        </w:rPr>
        <w:t>nothing</w:t>
      </w:r>
    </w:p>
    <w:p w14:paraId="11EDCF36" w14:textId="3598AC2B" w:rsidR="00184A98" w:rsidRPr="008C638D" w:rsidRDefault="00184A98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A98">
        <w:rPr>
          <w:rFonts w:ascii="Times New Roman" w:hAnsi="Times New Roman" w:cs="Times New Roman"/>
          <w:color w:val="FF0000"/>
          <w:sz w:val="24"/>
          <w:szCs w:val="24"/>
        </w:rPr>
        <w:t>Clear_Console</w:t>
      </w:r>
    </w:p>
    <w:p w14:paraId="1CC472F8" w14:textId="78B57175" w:rsidR="00C626F9" w:rsidRPr="008F595E" w:rsidRDefault="00C626F9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="00AF42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F4263" w:rsidRPr="00E7719E">
        <w:rPr>
          <w:rFonts w:ascii="Times New Roman" w:hAnsi="Times New Roman" w:cs="Times New Roman"/>
          <w:color w:val="00B050"/>
          <w:sz w:val="24"/>
          <w:szCs w:val="24"/>
        </w:rPr>
        <w:t>NoCoins</w:t>
      </w:r>
    </w:p>
    <w:p w14:paraId="6E52EB01" w14:textId="77777777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7E0E8962" w14:textId="41118C25" w:rsidR="00C626F9" w:rsidRDefault="00C626F9" w:rsidP="00C626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461169">
        <w:rPr>
          <w:rFonts w:ascii="Times New Roman" w:hAnsi="Times New Roman" w:cs="Times New Roman"/>
          <w:bCs/>
          <w:sz w:val="24"/>
          <w:szCs w:val="24"/>
        </w:rPr>
        <w:t>sends all the data back out to the flat-file database to keep track of changes between sessions</w:t>
      </w:r>
    </w:p>
    <w:p w14:paraId="0EB976E8" w14:textId="2AAF106C" w:rsidR="00C626F9" w:rsidRDefault="00AF4263" w:rsidP="00C626F9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UpdateServer</w:t>
      </w:r>
    </w:p>
    <w:p w14:paraId="521B00EC" w14:textId="04783A18" w:rsidR="00D430B4" w:rsidRDefault="00D430B4" w:rsidP="00D430B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27B86">
        <w:rPr>
          <w:rFonts w:ascii="Times New Roman" w:hAnsi="Times New Roman" w:cs="Times New Roman"/>
          <w:color w:val="FF0000"/>
          <w:sz w:val="24"/>
          <w:szCs w:val="24"/>
        </w:rPr>
        <w:t>Redirect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(FinalProjectMakin.txt)</w:t>
      </w:r>
    </w:p>
    <w:p w14:paraId="70FF3DF1" w14:textId="77777777" w:rsidR="00D430B4" w:rsidRDefault="00D430B4" w:rsidP="00D430B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27B86">
        <w:rPr>
          <w:rFonts w:ascii="Times New Roman" w:hAnsi="Times New Roman" w:cs="Times New Roman"/>
          <w:color w:val="FF0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7B86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&lt; 5</w:t>
      </w:r>
    </w:p>
    <w:p w14:paraId="0AF82916" w14:textId="2863F3FA" w:rsidR="00D430B4" w:rsidRDefault="00D430B4" w:rsidP="00D430B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C27B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D4CDF12" w14:textId="0534F948" w:rsidR="00D430B4" w:rsidRDefault="00D430B4" w:rsidP="00D430B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C27B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916AA94" w14:textId="48B2D469" w:rsidR="00D430B4" w:rsidRDefault="00D430B4" w:rsidP="00D430B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C27B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59ABF1E" w14:textId="36AE6DAA" w:rsidR="00D430B4" w:rsidRDefault="00D430B4" w:rsidP="00D430B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C27B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SavBal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CA2A317" w14:textId="439DDE39" w:rsidR="00D430B4" w:rsidRDefault="00D430B4" w:rsidP="00D430B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Write</w:t>
      </w:r>
      <w:r w:rsidRPr="00C27B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CheBal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6575DE1" w14:textId="77777777" w:rsidR="00D430B4" w:rsidRDefault="00D430B4" w:rsidP="00D430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7152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++</w:t>
      </w:r>
    </w:p>
    <w:p w14:paraId="70B9673D" w14:textId="77777777" w:rsidR="00D430B4" w:rsidRDefault="00D430B4" w:rsidP="00D430B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27B86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7B86">
        <w:rPr>
          <w:rFonts w:ascii="Times New Roman" w:hAnsi="Times New Roman" w:cs="Times New Roman"/>
          <w:color w:val="FF0000"/>
          <w:sz w:val="24"/>
          <w:szCs w:val="24"/>
        </w:rPr>
        <w:t>While</w:t>
      </w:r>
    </w:p>
    <w:p w14:paraId="13BA7B96" w14:textId="77777777" w:rsidR="00D430B4" w:rsidRDefault="00D430B4" w:rsidP="00D430B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69746E">
        <w:rPr>
          <w:rFonts w:ascii="Times New Roman" w:hAnsi="Times New Roman" w:cs="Times New Roman"/>
          <w:color w:val="FF0000"/>
          <w:sz w:val="24"/>
          <w:szCs w:val="24"/>
        </w:rPr>
        <w:t>Set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C27B86">
        <w:rPr>
          <w:rFonts w:ascii="Times New Roman" w:hAnsi="Times New Roman" w:cs="Times New Roman"/>
          <w:color w:val="00B0F0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423D6AC" w14:textId="4B2987A6" w:rsidR="00D430B4" w:rsidRDefault="00D430B4" w:rsidP="00D430B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27B86">
        <w:rPr>
          <w:rFonts w:ascii="Times New Roman" w:hAnsi="Times New Roman" w:cs="Times New Roman"/>
          <w:color w:val="FF0000"/>
          <w:sz w:val="24"/>
          <w:szCs w:val="24"/>
        </w:rPr>
        <w:t>Redirect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(false)</w:t>
      </w:r>
    </w:p>
    <w:p w14:paraId="57A30A9D" w14:textId="4AB01F2F" w:rsidR="00C626F9" w:rsidRPr="008F595E" w:rsidRDefault="00C626F9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26F9">
        <w:rPr>
          <w:rFonts w:ascii="Times New Roman" w:hAnsi="Times New Roman" w:cs="Times New Roman"/>
          <w:color w:val="FF0000"/>
          <w:sz w:val="24"/>
          <w:szCs w:val="24"/>
        </w:rPr>
        <w:t>End</w:t>
      </w:r>
      <w:r w:rsidR="00AF4263">
        <w:rPr>
          <w:rFonts w:ascii="Times New Roman" w:hAnsi="Times New Roman" w:cs="Times New Roman"/>
          <w:color w:val="FF0000"/>
          <w:sz w:val="24"/>
          <w:szCs w:val="24"/>
        </w:rPr>
        <w:t xml:space="preserve"> UpdateServer</w:t>
      </w:r>
    </w:p>
    <w:sectPr w:rsidR="00C626F9" w:rsidRPr="008F595E" w:rsidSect="003B6ED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26F9"/>
    <w:rsid w:val="0000147F"/>
    <w:rsid w:val="00007152"/>
    <w:rsid w:val="00013A3C"/>
    <w:rsid w:val="00051B2A"/>
    <w:rsid w:val="000B2EC9"/>
    <w:rsid w:val="000D0573"/>
    <w:rsid w:val="001017A0"/>
    <w:rsid w:val="0013046C"/>
    <w:rsid w:val="0013508C"/>
    <w:rsid w:val="001834C6"/>
    <w:rsid w:val="00184A98"/>
    <w:rsid w:val="001F1069"/>
    <w:rsid w:val="002374C7"/>
    <w:rsid w:val="0026259D"/>
    <w:rsid w:val="002637EE"/>
    <w:rsid w:val="002717F0"/>
    <w:rsid w:val="0027648D"/>
    <w:rsid w:val="00277CCB"/>
    <w:rsid w:val="00281CBD"/>
    <w:rsid w:val="002A50B0"/>
    <w:rsid w:val="002B25DD"/>
    <w:rsid w:val="002B6769"/>
    <w:rsid w:val="002D1043"/>
    <w:rsid w:val="002D1DDD"/>
    <w:rsid w:val="002D5AAB"/>
    <w:rsid w:val="002E6A44"/>
    <w:rsid w:val="003025B4"/>
    <w:rsid w:val="00315AFB"/>
    <w:rsid w:val="00345ACB"/>
    <w:rsid w:val="00355E73"/>
    <w:rsid w:val="00363F16"/>
    <w:rsid w:val="00375AED"/>
    <w:rsid w:val="003A4ECB"/>
    <w:rsid w:val="003B055C"/>
    <w:rsid w:val="003B6EDA"/>
    <w:rsid w:val="003C6D5A"/>
    <w:rsid w:val="003D7502"/>
    <w:rsid w:val="00461169"/>
    <w:rsid w:val="00466B31"/>
    <w:rsid w:val="00474715"/>
    <w:rsid w:val="00532F49"/>
    <w:rsid w:val="00537A4F"/>
    <w:rsid w:val="0054645F"/>
    <w:rsid w:val="005C0F6C"/>
    <w:rsid w:val="00630B90"/>
    <w:rsid w:val="00682478"/>
    <w:rsid w:val="00684149"/>
    <w:rsid w:val="0069746E"/>
    <w:rsid w:val="006F1DBB"/>
    <w:rsid w:val="00716788"/>
    <w:rsid w:val="00727774"/>
    <w:rsid w:val="00732FE5"/>
    <w:rsid w:val="007561E3"/>
    <w:rsid w:val="007904FC"/>
    <w:rsid w:val="007A0A4B"/>
    <w:rsid w:val="007B6479"/>
    <w:rsid w:val="008012C8"/>
    <w:rsid w:val="00867DD2"/>
    <w:rsid w:val="00877E9B"/>
    <w:rsid w:val="008A6222"/>
    <w:rsid w:val="008A69A4"/>
    <w:rsid w:val="008C638D"/>
    <w:rsid w:val="008F5140"/>
    <w:rsid w:val="008F595E"/>
    <w:rsid w:val="00902C7E"/>
    <w:rsid w:val="00941844"/>
    <w:rsid w:val="009742C9"/>
    <w:rsid w:val="00977982"/>
    <w:rsid w:val="009D7504"/>
    <w:rsid w:val="009F7977"/>
    <w:rsid w:val="00A67C51"/>
    <w:rsid w:val="00A72E4E"/>
    <w:rsid w:val="00AA222B"/>
    <w:rsid w:val="00AB1D12"/>
    <w:rsid w:val="00AB5E35"/>
    <w:rsid w:val="00AB7014"/>
    <w:rsid w:val="00AE0482"/>
    <w:rsid w:val="00AE34A8"/>
    <w:rsid w:val="00AF4263"/>
    <w:rsid w:val="00B1031B"/>
    <w:rsid w:val="00B2085D"/>
    <w:rsid w:val="00B4626F"/>
    <w:rsid w:val="00B464B0"/>
    <w:rsid w:val="00B534BD"/>
    <w:rsid w:val="00BB1AF4"/>
    <w:rsid w:val="00C27B86"/>
    <w:rsid w:val="00C608D4"/>
    <w:rsid w:val="00C626F9"/>
    <w:rsid w:val="00CA57CB"/>
    <w:rsid w:val="00CB7580"/>
    <w:rsid w:val="00CC39D4"/>
    <w:rsid w:val="00CC4755"/>
    <w:rsid w:val="00CC4808"/>
    <w:rsid w:val="00CD1DE9"/>
    <w:rsid w:val="00CF4CEF"/>
    <w:rsid w:val="00D3520E"/>
    <w:rsid w:val="00D353A1"/>
    <w:rsid w:val="00D430B4"/>
    <w:rsid w:val="00D87BA7"/>
    <w:rsid w:val="00DA7B7C"/>
    <w:rsid w:val="00DD4A93"/>
    <w:rsid w:val="00E107D5"/>
    <w:rsid w:val="00E10F60"/>
    <w:rsid w:val="00E17548"/>
    <w:rsid w:val="00E25089"/>
    <w:rsid w:val="00E30032"/>
    <w:rsid w:val="00E659E2"/>
    <w:rsid w:val="00E74852"/>
    <w:rsid w:val="00E7719E"/>
    <w:rsid w:val="00E84201"/>
    <w:rsid w:val="00F04F82"/>
    <w:rsid w:val="00F44185"/>
    <w:rsid w:val="00F501B1"/>
    <w:rsid w:val="00F613F9"/>
    <w:rsid w:val="00F80761"/>
    <w:rsid w:val="00FB0DF3"/>
    <w:rsid w:val="00FC2DD7"/>
    <w:rsid w:val="00FD4D25"/>
    <w:rsid w:val="00FE2CFA"/>
    <w:rsid w:val="00FF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D92F"/>
  <w15:docId w15:val="{68504E6B-C44B-4F1D-8A18-85789CB9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EDA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B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esktop\Classes\SDEV%20120\Pseudoco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Pseudocode Template.dotx</Template>
  <TotalTime>467</TotalTime>
  <Pages>11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david@thecraftyvibe.com</cp:lastModifiedBy>
  <cp:revision>94</cp:revision>
  <dcterms:created xsi:type="dcterms:W3CDTF">2020-05-13T11:43:00Z</dcterms:created>
  <dcterms:modified xsi:type="dcterms:W3CDTF">2020-05-13T19:32:00Z</dcterms:modified>
</cp:coreProperties>
</file>